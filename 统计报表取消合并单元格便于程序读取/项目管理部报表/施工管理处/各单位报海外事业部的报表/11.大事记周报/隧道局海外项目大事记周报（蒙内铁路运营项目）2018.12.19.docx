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rPr>
          <w:rFonts w:hint="eastAsia"/>
        </w:rPr>
        <w:t>原隧道局海外项目大事记周报</w:t>
      </w:r>
    </w:p>
    <w:p>
      <w:pPr>
        <w:tabs>
          <w:tab w:val="left" w:pos="960"/>
        </w:tabs>
        <w:wordWrap w:val="0"/>
        <w:ind w:firstLine="720" w:firstLineChars="300"/>
        <w:jc w:val="right"/>
        <w:rPr>
          <w:rFonts w:ascii="楷体_GB2312" w:hAnsi="STSong" w:eastAsia="楷体_GB2312"/>
          <w:sz w:val="24"/>
        </w:rPr>
      </w:pPr>
      <w:r>
        <w:rPr>
          <w:rFonts w:hint="eastAsia" w:ascii="楷体_GB2312" w:hAnsi="STSong" w:eastAsia="楷体_GB2312"/>
          <w:sz w:val="24"/>
        </w:rPr>
        <w:t>填报人：</w:t>
      </w:r>
      <w:r>
        <w:rPr>
          <w:rFonts w:hint="eastAsia" w:ascii="楷体_GB2312" w:hAnsi="STSong" w:eastAsia="楷体_GB2312"/>
          <w:sz w:val="24"/>
          <w:lang w:val="en-US" w:eastAsia="zh-CN"/>
        </w:rPr>
        <w:t>张健</w:t>
      </w:r>
      <w:r>
        <w:rPr>
          <w:rFonts w:hint="eastAsia" w:ascii="楷体_GB2312" w:hAnsi="STSong" w:eastAsia="楷体_GB2312"/>
          <w:sz w:val="24"/>
        </w:rPr>
        <w:t xml:space="preserve">    日期：</w:t>
      </w:r>
      <w:r>
        <w:rPr>
          <w:rFonts w:hint="eastAsia" w:ascii="楷体_GB2312" w:hAnsi="STSong" w:eastAsia="楷体_GB2312"/>
          <w:sz w:val="24"/>
          <w:lang w:val="en-US" w:eastAsia="zh-CN"/>
        </w:rPr>
        <w:t>2018年12月19日</w:t>
      </w:r>
      <w:r>
        <w:rPr>
          <w:rFonts w:hint="eastAsia" w:ascii="楷体_GB2312" w:hAnsi="STSong" w:eastAsia="楷体_GB2312"/>
          <w:sz w:val="24"/>
        </w:rPr>
        <w:t xml:space="preserve">          </w:t>
      </w:r>
    </w:p>
    <w:p>
      <w:pPr>
        <w:numPr>
          <w:ilvl w:val="0"/>
          <w:numId w:val="0"/>
        </w:numPr>
        <w:ind w:leftChars="0" w:firstLine="602" w:firstLineChars="200"/>
        <w:rPr>
          <w:rFonts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pPr>
      <w:r>
        <w:rPr>
          <w:rFonts w:hint="eastAsia" w:ascii="Times New Roman" w:hAnsi="Times New Roman" w:eastAsia="黑体" w:cs="Times New Roman"/>
          <w:b/>
          <w:sz w:val="30"/>
          <w:szCs w:val="30"/>
          <w:lang w:val="en-US" w:eastAsia="zh-CN"/>
          <w14:shadow w14:blurRad="50800" w14:dist="38100" w14:dir="2700000" w14:sx="100000" w14:sy="100000" w14:kx="0" w14:ky="0" w14:algn="tl">
            <w14:srgbClr w14:val="000000">
              <w14:alpha w14:val="60000"/>
            </w14:srgbClr>
          </w14:shadow>
        </w:rPr>
        <w:t>一、蒙内铁路运营项目</w:t>
      </w:r>
      <w:r>
        <w:rPr>
          <w:rFonts w:hint="eastAsia"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t>一周大事记</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1.</w:t>
      </w:r>
      <w:r>
        <w:rPr>
          <w:rFonts w:hint="eastAsia" w:ascii="楷体_GB2312" w:hAnsi="STSong" w:eastAsia="楷体_GB2312"/>
          <w:sz w:val="24"/>
        </w:rPr>
        <w:t>12月</w:t>
      </w:r>
      <w:r>
        <w:rPr>
          <w:rFonts w:hint="eastAsia" w:ascii="楷体_GB2312" w:hAnsi="STSong" w:eastAsia="楷体_GB2312"/>
          <w:sz w:val="24"/>
          <w:lang w:val="en-US" w:eastAsia="zh-CN"/>
        </w:rPr>
        <w:t>10</w:t>
      </w:r>
      <w:r>
        <w:rPr>
          <w:rFonts w:hint="eastAsia" w:ascii="楷体_GB2312" w:hAnsi="STSong" w:eastAsia="楷体_GB2312"/>
          <w:sz w:val="24"/>
        </w:rPr>
        <w:t>日</w:t>
      </w:r>
      <w:r>
        <w:rPr>
          <w:rFonts w:hint="eastAsia" w:ascii="楷体_GB2312" w:hAnsi="STSong" w:eastAsia="楷体_GB2312"/>
          <w:sz w:val="24"/>
          <w:lang w:eastAsia="zh-CN"/>
        </w:rPr>
        <w:t>，</w:t>
      </w:r>
      <w:r>
        <w:rPr>
          <w:rFonts w:hint="eastAsia" w:ascii="楷体_GB2312" w:hAnsi="STSong" w:eastAsia="楷体_GB2312"/>
          <w:sz w:val="24"/>
          <w:lang w:val="en-US" w:eastAsia="zh-CN"/>
        </w:rPr>
        <w:t>公司</w:t>
      </w:r>
      <w:r>
        <w:rPr>
          <w:rFonts w:hint="eastAsia" w:ascii="楷体_GB2312" w:hAnsi="STSong" w:eastAsia="楷体_GB2312"/>
          <w:sz w:val="24"/>
        </w:rPr>
        <w:t>组织相关部门召开11月份经济活动分析会。</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2.12月10</w:t>
      </w:r>
      <w:r>
        <w:rPr>
          <w:rFonts w:hint="eastAsia" w:ascii="楷体_GB2312" w:hAnsi="STSong" w:eastAsia="楷体_GB2312"/>
          <w:sz w:val="24"/>
        </w:rPr>
        <w:t>日，公司与肯尼亚铁路局召开货运上量专题会议，会议围绕2019年货运目标及增加运量措施进行了研究部署。</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3.12月10</w:t>
      </w:r>
      <w:r>
        <w:rPr>
          <w:rFonts w:hint="eastAsia" w:ascii="楷体_GB2312" w:hAnsi="STSong" w:eastAsia="楷体_GB2312"/>
          <w:sz w:val="24"/>
        </w:rPr>
        <w:t>日，公司与肯尼亚铁路局召开客运专题会议，针对石击列车等事宜要求肯尼亚铁路局进村宣传铁路知识。</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4.12月</w:t>
      </w:r>
      <w:r>
        <w:rPr>
          <w:rFonts w:hint="eastAsia" w:ascii="楷体_GB2312" w:hAnsi="STSong" w:eastAsia="楷体_GB2312"/>
          <w:sz w:val="24"/>
        </w:rPr>
        <w:t>12日，中国商务部国际商务官员研修学院副院长刘明哲一行参观蒙内铁路运营公司。</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5.12月13日，肯尼亚铁路局客运及人力资源管理人员按照正常工作程序（每半年一次）对我司沿线中心站肯方员工进行公司满意度问卷调查。</w:t>
      </w:r>
      <w:r>
        <w:rPr>
          <w:rFonts w:hint="eastAsia" w:ascii="楷体_GB2312" w:hAnsi="STSong" w:eastAsia="楷体_GB2312"/>
          <w:sz w:val="24"/>
        </w:rPr>
        <w:t>。</w:t>
      </w:r>
    </w:p>
    <w:p>
      <w:pPr>
        <w:tabs>
          <w:tab w:val="left" w:pos="960"/>
        </w:tabs>
        <w:ind w:firstLine="720" w:firstLineChars="300"/>
        <w:jc w:val="both"/>
        <w:rPr>
          <w:rFonts w:hint="eastAsia" w:ascii="楷体_GB2312" w:hAnsi="STSong" w:eastAsia="楷体_GB2312"/>
          <w:sz w:val="24"/>
        </w:rPr>
      </w:pPr>
      <w:r>
        <w:rPr>
          <w:rFonts w:hint="eastAsia" w:ascii="楷体_GB2312" w:hAnsi="STSong" w:eastAsia="楷体_GB2312"/>
          <w:sz w:val="24"/>
          <w:lang w:val="en-US" w:eastAsia="zh-CN"/>
        </w:rPr>
        <w:t>6.12月14日，公司全面启动了圣诞节期间运输组织活动</w:t>
      </w:r>
      <w:r>
        <w:rPr>
          <w:rFonts w:hint="eastAsia" w:ascii="楷体_GB2312" w:hAnsi="STSong" w:eastAsia="楷体_GB2312"/>
          <w:sz w:val="24"/>
        </w:rPr>
        <w:t>。</w:t>
      </w:r>
    </w:p>
    <w:p>
      <w:pPr>
        <w:tabs>
          <w:tab w:val="left" w:pos="960"/>
        </w:tabs>
        <w:ind w:firstLine="720" w:firstLineChars="300"/>
        <w:jc w:val="both"/>
        <w:rPr>
          <w:rFonts w:hint="eastAsia" w:ascii="楷体_GB2312" w:hAnsi="STSong" w:eastAsia="楷体_GB2312"/>
          <w:sz w:val="24"/>
          <w:lang w:val="en-US" w:eastAsia="zh-CN"/>
        </w:rPr>
      </w:pPr>
      <w:r>
        <w:rPr>
          <w:rFonts w:hint="eastAsia" w:ascii="楷体_GB2312" w:hAnsi="STSong" w:eastAsia="楷体_GB2312"/>
          <w:sz w:val="24"/>
          <w:lang w:val="en-US" w:eastAsia="zh-CN"/>
        </w:rPr>
        <w:t>7.12月16日，驻肯使馆第四支部（联合国支部）与公司机关党支部举办“一带一路与肯尼亚交通建设”主题党日活动，参观蒙内铁路内罗毕南站并与公司开展联学交流座谈会。</w:t>
      </w:r>
    </w:p>
    <w:p>
      <w:pPr>
        <w:numPr>
          <w:ilvl w:val="0"/>
          <w:numId w:val="0"/>
        </w:numPr>
        <w:ind w:leftChars="0" w:firstLine="602" w:firstLineChars="200"/>
        <w:rPr>
          <w:rFonts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pPr>
      <w:r>
        <w:rPr>
          <w:rFonts w:hint="eastAsia" w:ascii="Times New Roman" w:hAnsi="Times New Roman" w:eastAsia="黑体" w:cs="Times New Roman"/>
          <w:b/>
          <w:sz w:val="30"/>
          <w:szCs w:val="30"/>
          <w:lang w:val="en-US" w:eastAsia="zh-CN"/>
          <w14:shadow w14:blurRad="50800" w14:dist="38100" w14:dir="2700000" w14:sx="100000" w14:sy="100000" w14:kx="0" w14:ky="0" w14:algn="tl">
            <w14:srgbClr w14:val="000000">
              <w14:alpha w14:val="60000"/>
            </w14:srgbClr>
          </w14:shadow>
        </w:rPr>
        <w:t>二、蒙内铁路运营项目</w:t>
      </w:r>
      <w:r>
        <w:rPr>
          <w:rFonts w:hint="eastAsia"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t>存在的困难以及需要海外事业部协调解决的问题及建议</w:t>
      </w:r>
    </w:p>
    <w:p>
      <w:pPr>
        <w:tabs>
          <w:tab w:val="left" w:pos="960"/>
        </w:tabs>
        <w:ind w:firstLine="720" w:firstLineChars="300"/>
        <w:jc w:val="both"/>
        <w:rPr>
          <w:rFonts w:hint="eastAsia" w:ascii="楷体_GB2312" w:hAnsi="STSong" w:eastAsia="楷体_GB2312"/>
          <w:sz w:val="24"/>
          <w:lang w:val="en-US" w:eastAsia="zh-CN"/>
        </w:rPr>
      </w:pPr>
      <w:r>
        <w:rPr>
          <w:rFonts w:hint="eastAsia" w:ascii="楷体_GB2312" w:hAnsi="STSong" w:eastAsia="楷体_GB2312"/>
          <w:sz w:val="24"/>
          <w:lang w:val="en-US" w:eastAsia="zh-CN"/>
        </w:rPr>
        <w:t>无</w:t>
      </w:r>
    </w:p>
    <w:p>
      <w:pPr>
        <w:numPr>
          <w:ilvl w:val="0"/>
          <w:numId w:val="0"/>
        </w:numPr>
        <w:ind w:leftChars="0" w:firstLine="602" w:firstLineChars="200"/>
        <w:rPr>
          <w:rFonts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pPr>
      <w:r>
        <w:rPr>
          <w:rFonts w:hint="eastAsia" w:ascii="Times New Roman" w:hAnsi="Times New Roman" w:eastAsia="黑体" w:cs="Times New Roman"/>
          <w:b/>
          <w:sz w:val="30"/>
          <w:szCs w:val="30"/>
          <w:lang w:val="en-US" w:eastAsia="zh-CN"/>
          <w14:shadow w14:blurRad="50800" w14:dist="38100" w14:dir="2700000" w14:sx="100000" w14:sy="100000" w14:kx="0" w14:ky="0" w14:algn="tl">
            <w14:srgbClr w14:val="000000">
              <w14:alpha w14:val="60000"/>
            </w14:srgbClr>
          </w14:shadow>
        </w:rPr>
        <w:t>三、蒙内铁路运营项目</w:t>
      </w:r>
      <w:r>
        <w:rPr>
          <w:rFonts w:hint="eastAsia" w:ascii="Times New Roman" w:hAnsi="Times New Roman" w:eastAsia="黑体" w:cs="Times New Roman"/>
          <w:b/>
          <w:sz w:val="30"/>
          <w:szCs w:val="30"/>
          <w14:shadow w14:blurRad="50800" w14:dist="38100" w14:dir="2700000" w14:sx="100000" w14:sy="100000" w14:kx="0" w14:ky="0" w14:algn="tl">
            <w14:srgbClr w14:val="000000">
              <w14:alpha w14:val="60000"/>
            </w14:srgbClr>
          </w14:shadow>
        </w:rPr>
        <w:t>下周工作要点</w:t>
      </w:r>
    </w:p>
    <w:p>
      <w:pPr>
        <w:tabs>
          <w:tab w:val="left" w:pos="960"/>
        </w:tabs>
        <w:ind w:firstLine="723" w:firstLineChars="300"/>
        <w:jc w:val="both"/>
        <w:rPr>
          <w:rFonts w:hint="eastAsia" w:ascii="楷体_GB2312" w:hAnsi="STSong" w:eastAsia="楷体_GB2312" w:cs="Times New Roman"/>
          <w:b/>
          <w:sz w:val="24"/>
          <w:szCs w:val="24"/>
          <w:lang w:val="en-US" w:eastAsia="zh-CN"/>
        </w:rPr>
      </w:pPr>
      <w:r>
        <w:rPr>
          <w:rFonts w:hint="eastAsia" w:ascii="楷体_GB2312" w:hAnsi="STSong" w:eastAsia="楷体_GB2312" w:cs="Times New Roman"/>
          <w:b/>
          <w:sz w:val="24"/>
          <w:szCs w:val="24"/>
          <w:lang w:val="en-US" w:eastAsia="zh-CN"/>
        </w:rPr>
        <w:t>1.继续做好2018年圣诞节期间运输组织工作。</w:t>
      </w:r>
    </w:p>
    <w:p>
      <w:pPr>
        <w:tabs>
          <w:tab w:val="left" w:pos="960"/>
        </w:tabs>
        <w:ind w:firstLine="723" w:firstLineChars="300"/>
        <w:jc w:val="both"/>
        <w:rPr>
          <w:rFonts w:hint="eastAsia" w:ascii="楷体_GB2312" w:hAnsi="STSong" w:eastAsia="楷体_GB2312" w:cs="Times New Roman"/>
          <w:b/>
          <w:sz w:val="24"/>
          <w:szCs w:val="24"/>
          <w:lang w:val="en-US" w:eastAsia="zh-CN"/>
        </w:rPr>
      </w:pPr>
      <w:r>
        <w:rPr>
          <w:rFonts w:hint="eastAsia" w:ascii="楷体_GB2312" w:hAnsi="STSong" w:eastAsia="楷体_GB2312" w:cs="Times New Roman"/>
          <w:b/>
          <w:sz w:val="24"/>
          <w:szCs w:val="24"/>
          <w:lang w:val="en-US" w:eastAsia="zh-CN"/>
        </w:rPr>
        <w:t>2.继续深入推进“精益管理”、“四服务”活动。</w:t>
      </w:r>
      <w:bookmarkStart w:id="0" w:name="_GoBack"/>
      <w:bookmarkEnd w:id="0"/>
    </w:p>
    <w:p>
      <w:pPr>
        <w:tabs>
          <w:tab w:val="left" w:pos="960"/>
        </w:tabs>
        <w:ind w:firstLine="723" w:firstLineChars="300"/>
        <w:jc w:val="both"/>
        <w:rPr>
          <w:rFonts w:hint="eastAsia" w:ascii="楷体_GB2312" w:hAnsi="STSong" w:eastAsia="楷体_GB2312" w:cs="Times New Roman"/>
          <w:b/>
          <w:sz w:val="24"/>
          <w:szCs w:val="24"/>
          <w:lang w:val="en-US" w:eastAsia="zh-CN"/>
        </w:rPr>
      </w:pPr>
      <w:r>
        <w:rPr>
          <w:rFonts w:hint="eastAsia" w:ascii="楷体_GB2312" w:hAnsi="STSong" w:eastAsia="楷体_GB2312" w:cs="Times New Roman"/>
          <w:b/>
          <w:sz w:val="24"/>
          <w:szCs w:val="24"/>
          <w:lang w:val="en-US" w:eastAsia="zh-CN"/>
        </w:rPr>
        <w:t>3.做好迎接中交一公局、中国路桥联合工作组检查工作。</w:t>
      </w:r>
    </w:p>
    <w:p>
      <w:pPr>
        <w:tabs>
          <w:tab w:val="left" w:pos="960"/>
        </w:tabs>
        <w:ind w:firstLine="723" w:firstLineChars="300"/>
        <w:jc w:val="both"/>
        <w:rPr>
          <w:rFonts w:hint="eastAsia" w:ascii="楷体_GB2312" w:hAnsi="STSong" w:eastAsia="楷体_GB2312" w:cs="Times New Roman"/>
          <w:b/>
          <w:sz w:val="24"/>
          <w:szCs w:val="24"/>
          <w:lang w:val="en-US" w:eastAsia="zh-CN"/>
        </w:rPr>
      </w:pPr>
      <w:r>
        <w:rPr>
          <w:rFonts w:hint="eastAsia" w:ascii="楷体_GB2312" w:hAnsi="STSong" w:eastAsia="楷体_GB2312" w:cs="Times New Roman"/>
          <w:b/>
          <w:sz w:val="24"/>
          <w:szCs w:val="24"/>
          <w:lang w:val="en-US" w:eastAsia="zh-CN"/>
        </w:rPr>
        <w:t>3.有效完成2018年年度工作总结和2019年工作计划提报和编制工作。</w:t>
      </w:r>
    </w:p>
    <w:p>
      <w:pPr>
        <w:tabs>
          <w:tab w:val="left" w:pos="960"/>
        </w:tabs>
        <w:ind w:firstLine="723" w:firstLineChars="300"/>
        <w:jc w:val="both"/>
        <w:rPr>
          <w:rFonts w:hint="eastAsia" w:ascii="楷体_GB2312" w:hAnsi="STSong" w:eastAsia="楷体_GB2312" w:cs="Times New Roman"/>
          <w:b/>
          <w:sz w:val="24"/>
          <w:szCs w:val="24"/>
        </w:rPr>
      </w:pPr>
    </w:p>
    <w:p>
      <w:pPr>
        <w:ind w:firstLine="720" w:firstLineChars="300"/>
        <w:jc w:val="right"/>
        <w:rPr>
          <w:rFonts w:hint="eastAsia" w:ascii="楷体_GB2312" w:hAnsi="STSong" w:eastAsia="楷体_GB2312"/>
          <w:sz w:val="24"/>
          <w:lang w:val="en-US" w:eastAsia="zh-CN"/>
        </w:rPr>
      </w:pPr>
    </w:p>
    <w:p>
      <w:pPr>
        <w:ind w:firstLine="720" w:firstLineChars="300"/>
        <w:jc w:val="right"/>
        <w:rPr>
          <w:rFonts w:hint="eastAsia" w:ascii="楷体_GB2312" w:hAnsi="STSong" w:eastAsia="楷体_GB2312"/>
          <w:sz w:val="24"/>
          <w:lang w:val="en-US" w:eastAsia="zh-CN"/>
        </w:rPr>
      </w:pPr>
      <w:r>
        <w:rPr>
          <w:rFonts w:hint="eastAsia" w:ascii="楷体_GB2312" w:hAnsi="STSong" w:eastAsia="楷体_GB2312"/>
          <w:sz w:val="24"/>
          <w:lang w:val="en-US" w:eastAsia="zh-CN"/>
        </w:rPr>
        <w:t>蒙内铁路运营项目</w:t>
      </w:r>
    </w:p>
    <w:p>
      <w:pPr>
        <w:ind w:firstLine="720" w:firstLineChars="300"/>
        <w:jc w:val="right"/>
        <w:rPr>
          <w:rFonts w:ascii="楷体_GB2312" w:hAnsi="STSong" w:eastAsia="楷体_GB2312"/>
          <w:sz w:val="24"/>
        </w:rPr>
      </w:pPr>
      <w:r>
        <w:rPr>
          <w:rFonts w:hint="eastAsia" w:ascii="楷体_GB2312" w:hAnsi="STSong" w:eastAsia="楷体_GB2312"/>
          <w:sz w:val="24"/>
        </w:rPr>
        <w:t>2</w:t>
      </w:r>
      <w:r>
        <w:rPr>
          <w:rFonts w:ascii="楷体_GB2312" w:hAnsi="STSong" w:eastAsia="楷体_GB2312"/>
          <w:sz w:val="24"/>
        </w:rPr>
        <w:t>018</w:t>
      </w:r>
      <w:r>
        <w:rPr>
          <w:rFonts w:hint="eastAsia" w:ascii="楷体_GB2312" w:hAnsi="STSong" w:eastAsia="楷体_GB2312"/>
          <w:sz w:val="24"/>
        </w:rPr>
        <w:t>年</w:t>
      </w:r>
      <w:r>
        <w:rPr>
          <w:rFonts w:hint="eastAsia" w:ascii="楷体_GB2312" w:hAnsi="STSong" w:eastAsia="楷体_GB2312"/>
          <w:sz w:val="24"/>
          <w:lang w:val="en-US" w:eastAsia="zh-CN"/>
        </w:rPr>
        <w:t>12</w:t>
      </w:r>
      <w:r>
        <w:rPr>
          <w:rFonts w:hint="eastAsia" w:ascii="楷体_GB2312" w:hAnsi="STSong" w:eastAsia="楷体_GB2312"/>
          <w:sz w:val="24"/>
        </w:rPr>
        <w:t>月</w:t>
      </w:r>
      <w:r>
        <w:rPr>
          <w:rFonts w:hint="eastAsia" w:ascii="楷体_GB2312" w:hAnsi="STSong" w:eastAsia="楷体_GB2312"/>
          <w:sz w:val="24"/>
          <w:lang w:val="en-US" w:eastAsia="zh-CN"/>
        </w:rPr>
        <w:t>19</w:t>
      </w:r>
      <w:r>
        <w:rPr>
          <w:rFonts w:hint="eastAsia" w:ascii="楷体_GB2312" w:hAnsi="STSong" w:eastAsia="楷体_GB2312"/>
          <w:sz w:val="24"/>
        </w:rPr>
        <w:t>日</w:t>
      </w:r>
    </w:p>
    <w:sectPr>
      <w:headerReference r:id="rId3" w:type="default"/>
      <w:footerReference r:id="rId4" w:type="default"/>
      <w:footerReference r:id="rId5" w:type="even"/>
      <w:pgSz w:w="11906" w:h="16838"/>
      <w:pgMar w:top="1134" w:right="1418" w:bottom="1134" w:left="1021" w:header="709" w:footer="709" w:gutter="0"/>
      <w:pgNumType w:fmt="decimal"/>
      <w:cols w:space="708"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TKaiti">
    <w:altName w:val="宋体"/>
    <w:panose1 w:val="02010600040101010101"/>
    <w:charset w:val="86"/>
    <w:family w:val="auto"/>
    <w:pitch w:val="default"/>
    <w:sig w:usb0="00000000" w:usb1="00000000" w:usb2="00000010" w:usb3="00000000" w:csb0="0004009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STSong">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3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11"/>
                      <w:rPr>
                        <w:rStyle w:val="16"/>
                      </w:rPr>
                    </w:pPr>
                    <w:r>
                      <w:rPr>
                        <w:rStyle w:val="16"/>
                      </w:rPr>
                      <w:fldChar w:fldCharType="begin"/>
                    </w:r>
                    <w:r>
                      <w:rPr>
                        <w:rStyle w:val="16"/>
                      </w:rPr>
                      <w:instrText xml:space="preserve">PAGE  </w:instrText>
                    </w:r>
                    <w:r>
                      <w:rPr>
                        <w:rStyle w:val="16"/>
                      </w:rPr>
                      <w:fldChar w:fldCharType="separate"/>
                    </w:r>
                    <w:r>
                      <w:rPr>
                        <w:rStyle w:val="16"/>
                      </w:rPr>
                      <w:t>2</w:t>
                    </w:r>
                    <w:r>
                      <w:rPr>
                        <w:rStyle w:val="16"/>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HorizontalSpacing w:val="160"/>
  <w:drawingGridVerticalSpacing w:val="435"/>
  <w:displayHorizontalDrawingGridEvery w:val="2"/>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F0A"/>
    <w:rsid w:val="000003E1"/>
    <w:rsid w:val="00000C5A"/>
    <w:rsid w:val="00001034"/>
    <w:rsid w:val="000010C5"/>
    <w:rsid w:val="000017BA"/>
    <w:rsid w:val="00001BD4"/>
    <w:rsid w:val="00001FE2"/>
    <w:rsid w:val="000028C7"/>
    <w:rsid w:val="00002CCE"/>
    <w:rsid w:val="000031D4"/>
    <w:rsid w:val="00003E68"/>
    <w:rsid w:val="00004618"/>
    <w:rsid w:val="000046A9"/>
    <w:rsid w:val="00004AB6"/>
    <w:rsid w:val="00005EE4"/>
    <w:rsid w:val="000065EC"/>
    <w:rsid w:val="00006AF2"/>
    <w:rsid w:val="00007078"/>
    <w:rsid w:val="0000733C"/>
    <w:rsid w:val="00010810"/>
    <w:rsid w:val="000113B0"/>
    <w:rsid w:val="00011472"/>
    <w:rsid w:val="000114B7"/>
    <w:rsid w:val="00011505"/>
    <w:rsid w:val="00012760"/>
    <w:rsid w:val="00013473"/>
    <w:rsid w:val="00013ED0"/>
    <w:rsid w:val="00013F46"/>
    <w:rsid w:val="000140EE"/>
    <w:rsid w:val="00015310"/>
    <w:rsid w:val="00015704"/>
    <w:rsid w:val="000158DD"/>
    <w:rsid w:val="00016586"/>
    <w:rsid w:val="0001659D"/>
    <w:rsid w:val="000168DF"/>
    <w:rsid w:val="00016A08"/>
    <w:rsid w:val="00016B33"/>
    <w:rsid w:val="00016BFC"/>
    <w:rsid w:val="0001701C"/>
    <w:rsid w:val="00017BE5"/>
    <w:rsid w:val="000200ED"/>
    <w:rsid w:val="000201D5"/>
    <w:rsid w:val="00020807"/>
    <w:rsid w:val="0002094D"/>
    <w:rsid w:val="00020EA9"/>
    <w:rsid w:val="00020F13"/>
    <w:rsid w:val="00021318"/>
    <w:rsid w:val="0002167A"/>
    <w:rsid w:val="00021895"/>
    <w:rsid w:val="00021EF8"/>
    <w:rsid w:val="00021FEC"/>
    <w:rsid w:val="00022B5F"/>
    <w:rsid w:val="00023712"/>
    <w:rsid w:val="000239F4"/>
    <w:rsid w:val="00023CC5"/>
    <w:rsid w:val="0002431C"/>
    <w:rsid w:val="00025967"/>
    <w:rsid w:val="00025CF0"/>
    <w:rsid w:val="00026442"/>
    <w:rsid w:val="0002656F"/>
    <w:rsid w:val="00026624"/>
    <w:rsid w:val="0002797F"/>
    <w:rsid w:val="00027A16"/>
    <w:rsid w:val="0003164E"/>
    <w:rsid w:val="000318C9"/>
    <w:rsid w:val="00031C31"/>
    <w:rsid w:val="00031DC7"/>
    <w:rsid w:val="00033A61"/>
    <w:rsid w:val="00034DE1"/>
    <w:rsid w:val="00035952"/>
    <w:rsid w:val="00035AE0"/>
    <w:rsid w:val="00036ADE"/>
    <w:rsid w:val="00037C1A"/>
    <w:rsid w:val="00037E9F"/>
    <w:rsid w:val="00040727"/>
    <w:rsid w:val="00040AD3"/>
    <w:rsid w:val="000411AA"/>
    <w:rsid w:val="000413DB"/>
    <w:rsid w:val="00041554"/>
    <w:rsid w:val="00041644"/>
    <w:rsid w:val="000417D9"/>
    <w:rsid w:val="00041B70"/>
    <w:rsid w:val="00042744"/>
    <w:rsid w:val="00043654"/>
    <w:rsid w:val="000436F0"/>
    <w:rsid w:val="00043917"/>
    <w:rsid w:val="00043951"/>
    <w:rsid w:val="000442A7"/>
    <w:rsid w:val="00046649"/>
    <w:rsid w:val="00046BF8"/>
    <w:rsid w:val="00047148"/>
    <w:rsid w:val="000478A2"/>
    <w:rsid w:val="000500D6"/>
    <w:rsid w:val="00050E0A"/>
    <w:rsid w:val="00051896"/>
    <w:rsid w:val="00051A7C"/>
    <w:rsid w:val="000522B5"/>
    <w:rsid w:val="000524B7"/>
    <w:rsid w:val="0005380F"/>
    <w:rsid w:val="00053CBD"/>
    <w:rsid w:val="0005430A"/>
    <w:rsid w:val="00054F9C"/>
    <w:rsid w:val="00055030"/>
    <w:rsid w:val="0005510B"/>
    <w:rsid w:val="00055426"/>
    <w:rsid w:val="000557EC"/>
    <w:rsid w:val="00056039"/>
    <w:rsid w:val="00056178"/>
    <w:rsid w:val="00056192"/>
    <w:rsid w:val="000564C1"/>
    <w:rsid w:val="00056994"/>
    <w:rsid w:val="00056B87"/>
    <w:rsid w:val="00060268"/>
    <w:rsid w:val="000612C7"/>
    <w:rsid w:val="00062485"/>
    <w:rsid w:val="00063E5F"/>
    <w:rsid w:val="000640DF"/>
    <w:rsid w:val="0006461D"/>
    <w:rsid w:val="00065510"/>
    <w:rsid w:val="000666AE"/>
    <w:rsid w:val="00066927"/>
    <w:rsid w:val="000671FF"/>
    <w:rsid w:val="000672DC"/>
    <w:rsid w:val="00067329"/>
    <w:rsid w:val="00067B5D"/>
    <w:rsid w:val="00070A81"/>
    <w:rsid w:val="00071774"/>
    <w:rsid w:val="000718AE"/>
    <w:rsid w:val="00071EC0"/>
    <w:rsid w:val="000722B2"/>
    <w:rsid w:val="00072E33"/>
    <w:rsid w:val="00072F06"/>
    <w:rsid w:val="00073A45"/>
    <w:rsid w:val="0007458F"/>
    <w:rsid w:val="00074A5D"/>
    <w:rsid w:val="00074E43"/>
    <w:rsid w:val="00074F46"/>
    <w:rsid w:val="000751B8"/>
    <w:rsid w:val="00075871"/>
    <w:rsid w:val="00076AFB"/>
    <w:rsid w:val="00076CA2"/>
    <w:rsid w:val="00076E31"/>
    <w:rsid w:val="000776D5"/>
    <w:rsid w:val="000817D6"/>
    <w:rsid w:val="00081891"/>
    <w:rsid w:val="00081CCE"/>
    <w:rsid w:val="00081E91"/>
    <w:rsid w:val="000827A2"/>
    <w:rsid w:val="00082ECD"/>
    <w:rsid w:val="00082F2B"/>
    <w:rsid w:val="000830C0"/>
    <w:rsid w:val="00083825"/>
    <w:rsid w:val="00083AA9"/>
    <w:rsid w:val="00083C4B"/>
    <w:rsid w:val="00084DE6"/>
    <w:rsid w:val="0008518F"/>
    <w:rsid w:val="000851B1"/>
    <w:rsid w:val="000857EE"/>
    <w:rsid w:val="00085EC4"/>
    <w:rsid w:val="00086897"/>
    <w:rsid w:val="00086F76"/>
    <w:rsid w:val="00087E99"/>
    <w:rsid w:val="000901EA"/>
    <w:rsid w:val="000902A4"/>
    <w:rsid w:val="00090453"/>
    <w:rsid w:val="00090C4E"/>
    <w:rsid w:val="00090E75"/>
    <w:rsid w:val="00091637"/>
    <w:rsid w:val="00091F01"/>
    <w:rsid w:val="00092B0A"/>
    <w:rsid w:val="000935F6"/>
    <w:rsid w:val="00093B46"/>
    <w:rsid w:val="00094956"/>
    <w:rsid w:val="000950CB"/>
    <w:rsid w:val="000952D9"/>
    <w:rsid w:val="00095703"/>
    <w:rsid w:val="00095EAE"/>
    <w:rsid w:val="00096878"/>
    <w:rsid w:val="000A04FC"/>
    <w:rsid w:val="000A07CE"/>
    <w:rsid w:val="000A11D5"/>
    <w:rsid w:val="000A1517"/>
    <w:rsid w:val="000A1936"/>
    <w:rsid w:val="000A210A"/>
    <w:rsid w:val="000A565D"/>
    <w:rsid w:val="000A6147"/>
    <w:rsid w:val="000A6367"/>
    <w:rsid w:val="000A6B11"/>
    <w:rsid w:val="000A702F"/>
    <w:rsid w:val="000A7787"/>
    <w:rsid w:val="000A781A"/>
    <w:rsid w:val="000A7E1A"/>
    <w:rsid w:val="000A7FCC"/>
    <w:rsid w:val="000B05C4"/>
    <w:rsid w:val="000B075F"/>
    <w:rsid w:val="000B0C78"/>
    <w:rsid w:val="000B1F92"/>
    <w:rsid w:val="000B225A"/>
    <w:rsid w:val="000B3154"/>
    <w:rsid w:val="000B45C4"/>
    <w:rsid w:val="000B4C08"/>
    <w:rsid w:val="000B5E76"/>
    <w:rsid w:val="000B654B"/>
    <w:rsid w:val="000B65BE"/>
    <w:rsid w:val="000B6AAA"/>
    <w:rsid w:val="000B73EC"/>
    <w:rsid w:val="000B79BE"/>
    <w:rsid w:val="000B7DD1"/>
    <w:rsid w:val="000B7DF0"/>
    <w:rsid w:val="000C07F5"/>
    <w:rsid w:val="000C0D47"/>
    <w:rsid w:val="000C0F34"/>
    <w:rsid w:val="000C11EA"/>
    <w:rsid w:val="000C1976"/>
    <w:rsid w:val="000C1BFC"/>
    <w:rsid w:val="000C20DC"/>
    <w:rsid w:val="000C2261"/>
    <w:rsid w:val="000C2754"/>
    <w:rsid w:val="000C3014"/>
    <w:rsid w:val="000C31E0"/>
    <w:rsid w:val="000C3468"/>
    <w:rsid w:val="000C3D4E"/>
    <w:rsid w:val="000C466F"/>
    <w:rsid w:val="000C4775"/>
    <w:rsid w:val="000C4ED4"/>
    <w:rsid w:val="000C54B2"/>
    <w:rsid w:val="000C5A60"/>
    <w:rsid w:val="000C638F"/>
    <w:rsid w:val="000C6BA3"/>
    <w:rsid w:val="000C6F63"/>
    <w:rsid w:val="000C778A"/>
    <w:rsid w:val="000C7BF9"/>
    <w:rsid w:val="000C7DB5"/>
    <w:rsid w:val="000C7F62"/>
    <w:rsid w:val="000D038C"/>
    <w:rsid w:val="000D0933"/>
    <w:rsid w:val="000D0EC0"/>
    <w:rsid w:val="000D1537"/>
    <w:rsid w:val="000D1B0A"/>
    <w:rsid w:val="000D26C2"/>
    <w:rsid w:val="000D45B3"/>
    <w:rsid w:val="000D4913"/>
    <w:rsid w:val="000D49B4"/>
    <w:rsid w:val="000D5DC0"/>
    <w:rsid w:val="000D5ED2"/>
    <w:rsid w:val="000D770F"/>
    <w:rsid w:val="000D7A40"/>
    <w:rsid w:val="000E0137"/>
    <w:rsid w:val="000E0320"/>
    <w:rsid w:val="000E0BA4"/>
    <w:rsid w:val="000E1107"/>
    <w:rsid w:val="000E1374"/>
    <w:rsid w:val="000E273D"/>
    <w:rsid w:val="000E36E3"/>
    <w:rsid w:val="000E3EF6"/>
    <w:rsid w:val="000E4013"/>
    <w:rsid w:val="000E46CB"/>
    <w:rsid w:val="000E48D0"/>
    <w:rsid w:val="000E4965"/>
    <w:rsid w:val="000E54B1"/>
    <w:rsid w:val="000E5E32"/>
    <w:rsid w:val="000E6300"/>
    <w:rsid w:val="000E6383"/>
    <w:rsid w:val="000E641F"/>
    <w:rsid w:val="000E64FF"/>
    <w:rsid w:val="000E7BEA"/>
    <w:rsid w:val="000F0453"/>
    <w:rsid w:val="000F071D"/>
    <w:rsid w:val="000F3037"/>
    <w:rsid w:val="000F357C"/>
    <w:rsid w:val="000F3D29"/>
    <w:rsid w:val="000F3E2B"/>
    <w:rsid w:val="000F49ED"/>
    <w:rsid w:val="000F5175"/>
    <w:rsid w:val="000F5DC1"/>
    <w:rsid w:val="000F6190"/>
    <w:rsid w:val="000F7765"/>
    <w:rsid w:val="00100054"/>
    <w:rsid w:val="001001B9"/>
    <w:rsid w:val="00100656"/>
    <w:rsid w:val="00100E04"/>
    <w:rsid w:val="001011DF"/>
    <w:rsid w:val="0010155D"/>
    <w:rsid w:val="00101689"/>
    <w:rsid w:val="001019C8"/>
    <w:rsid w:val="0010292B"/>
    <w:rsid w:val="001041F2"/>
    <w:rsid w:val="001042AD"/>
    <w:rsid w:val="001047FD"/>
    <w:rsid w:val="00104A68"/>
    <w:rsid w:val="00104AA9"/>
    <w:rsid w:val="00104B16"/>
    <w:rsid w:val="00104FAA"/>
    <w:rsid w:val="00105E51"/>
    <w:rsid w:val="00105E73"/>
    <w:rsid w:val="00106059"/>
    <w:rsid w:val="001069C7"/>
    <w:rsid w:val="00106B02"/>
    <w:rsid w:val="00106B6E"/>
    <w:rsid w:val="001078BD"/>
    <w:rsid w:val="00107BAC"/>
    <w:rsid w:val="00107D3D"/>
    <w:rsid w:val="0011092F"/>
    <w:rsid w:val="00110DCA"/>
    <w:rsid w:val="00111250"/>
    <w:rsid w:val="0011136F"/>
    <w:rsid w:val="001117BD"/>
    <w:rsid w:val="00112F5C"/>
    <w:rsid w:val="00113891"/>
    <w:rsid w:val="00113A1C"/>
    <w:rsid w:val="00114264"/>
    <w:rsid w:val="0011460E"/>
    <w:rsid w:val="00115968"/>
    <w:rsid w:val="00116C22"/>
    <w:rsid w:val="001174CB"/>
    <w:rsid w:val="001179A4"/>
    <w:rsid w:val="001211DC"/>
    <w:rsid w:val="001219B1"/>
    <w:rsid w:val="00121AE6"/>
    <w:rsid w:val="00122918"/>
    <w:rsid w:val="00122B58"/>
    <w:rsid w:val="00122D75"/>
    <w:rsid w:val="001236D2"/>
    <w:rsid w:val="00123BFA"/>
    <w:rsid w:val="00124CD5"/>
    <w:rsid w:val="00124F6D"/>
    <w:rsid w:val="00124FE2"/>
    <w:rsid w:val="001252C6"/>
    <w:rsid w:val="001260A0"/>
    <w:rsid w:val="00126B68"/>
    <w:rsid w:val="0012737B"/>
    <w:rsid w:val="0013023B"/>
    <w:rsid w:val="00130597"/>
    <w:rsid w:val="0013170C"/>
    <w:rsid w:val="00131C13"/>
    <w:rsid w:val="00132234"/>
    <w:rsid w:val="00132494"/>
    <w:rsid w:val="00132B3A"/>
    <w:rsid w:val="001331E5"/>
    <w:rsid w:val="00133216"/>
    <w:rsid w:val="0013361C"/>
    <w:rsid w:val="00134AA0"/>
    <w:rsid w:val="00134F97"/>
    <w:rsid w:val="0013503F"/>
    <w:rsid w:val="001352B3"/>
    <w:rsid w:val="00135382"/>
    <w:rsid w:val="001354B9"/>
    <w:rsid w:val="001356B1"/>
    <w:rsid w:val="001371A8"/>
    <w:rsid w:val="001374EC"/>
    <w:rsid w:val="00137B43"/>
    <w:rsid w:val="00137DF4"/>
    <w:rsid w:val="001406C6"/>
    <w:rsid w:val="00140B7A"/>
    <w:rsid w:val="00140D89"/>
    <w:rsid w:val="00141714"/>
    <w:rsid w:val="001417A2"/>
    <w:rsid w:val="00141D9E"/>
    <w:rsid w:val="001426AC"/>
    <w:rsid w:val="001430AB"/>
    <w:rsid w:val="00143133"/>
    <w:rsid w:val="00143296"/>
    <w:rsid w:val="0014362B"/>
    <w:rsid w:val="00143F57"/>
    <w:rsid w:val="00144953"/>
    <w:rsid w:val="0014675C"/>
    <w:rsid w:val="00147495"/>
    <w:rsid w:val="001475CC"/>
    <w:rsid w:val="001477CE"/>
    <w:rsid w:val="00147BDD"/>
    <w:rsid w:val="00151767"/>
    <w:rsid w:val="00151B36"/>
    <w:rsid w:val="00152893"/>
    <w:rsid w:val="001528CB"/>
    <w:rsid w:val="00152E8B"/>
    <w:rsid w:val="0015345D"/>
    <w:rsid w:val="0015381E"/>
    <w:rsid w:val="00153887"/>
    <w:rsid w:val="001549E4"/>
    <w:rsid w:val="00155429"/>
    <w:rsid w:val="00156678"/>
    <w:rsid w:val="00156A4A"/>
    <w:rsid w:val="00156A4E"/>
    <w:rsid w:val="00160485"/>
    <w:rsid w:val="00160972"/>
    <w:rsid w:val="0016097F"/>
    <w:rsid w:val="00161B9F"/>
    <w:rsid w:val="001621D7"/>
    <w:rsid w:val="001629AF"/>
    <w:rsid w:val="00162C43"/>
    <w:rsid w:val="00163E25"/>
    <w:rsid w:val="001645BB"/>
    <w:rsid w:val="00164C2F"/>
    <w:rsid w:val="00164DC4"/>
    <w:rsid w:val="00165336"/>
    <w:rsid w:val="00165CB4"/>
    <w:rsid w:val="00166BD5"/>
    <w:rsid w:val="00167785"/>
    <w:rsid w:val="001678CE"/>
    <w:rsid w:val="00170163"/>
    <w:rsid w:val="00170C08"/>
    <w:rsid w:val="00170FE4"/>
    <w:rsid w:val="001711A1"/>
    <w:rsid w:val="0017172C"/>
    <w:rsid w:val="0017188B"/>
    <w:rsid w:val="00171D0B"/>
    <w:rsid w:val="00172609"/>
    <w:rsid w:val="001730A5"/>
    <w:rsid w:val="00173892"/>
    <w:rsid w:val="0017434D"/>
    <w:rsid w:val="0017515E"/>
    <w:rsid w:val="00175261"/>
    <w:rsid w:val="00175534"/>
    <w:rsid w:val="00176107"/>
    <w:rsid w:val="00176569"/>
    <w:rsid w:val="00176582"/>
    <w:rsid w:val="00176974"/>
    <w:rsid w:val="00176ED3"/>
    <w:rsid w:val="00177093"/>
    <w:rsid w:val="00177B5C"/>
    <w:rsid w:val="00180222"/>
    <w:rsid w:val="00180627"/>
    <w:rsid w:val="00180ED0"/>
    <w:rsid w:val="001824BD"/>
    <w:rsid w:val="00182724"/>
    <w:rsid w:val="00182BB8"/>
    <w:rsid w:val="001835A9"/>
    <w:rsid w:val="00183F51"/>
    <w:rsid w:val="0018478A"/>
    <w:rsid w:val="001854BA"/>
    <w:rsid w:val="00186F93"/>
    <w:rsid w:val="0018733F"/>
    <w:rsid w:val="0018776B"/>
    <w:rsid w:val="001879A8"/>
    <w:rsid w:val="00187A46"/>
    <w:rsid w:val="00187C23"/>
    <w:rsid w:val="00187D81"/>
    <w:rsid w:val="00190352"/>
    <w:rsid w:val="00190758"/>
    <w:rsid w:val="00190D37"/>
    <w:rsid w:val="00191561"/>
    <w:rsid w:val="00192302"/>
    <w:rsid w:val="001926DB"/>
    <w:rsid w:val="00192876"/>
    <w:rsid w:val="00192BE4"/>
    <w:rsid w:val="001937C1"/>
    <w:rsid w:val="00193838"/>
    <w:rsid w:val="00193E0C"/>
    <w:rsid w:val="00193E86"/>
    <w:rsid w:val="001942BC"/>
    <w:rsid w:val="001958BE"/>
    <w:rsid w:val="00195FAB"/>
    <w:rsid w:val="0019617A"/>
    <w:rsid w:val="001966F0"/>
    <w:rsid w:val="00196BBF"/>
    <w:rsid w:val="00196D03"/>
    <w:rsid w:val="00197064"/>
    <w:rsid w:val="001A0634"/>
    <w:rsid w:val="001A0DF7"/>
    <w:rsid w:val="001A19F3"/>
    <w:rsid w:val="001A1A10"/>
    <w:rsid w:val="001A273F"/>
    <w:rsid w:val="001A36C3"/>
    <w:rsid w:val="001A3D75"/>
    <w:rsid w:val="001A4BFB"/>
    <w:rsid w:val="001A4F8C"/>
    <w:rsid w:val="001A50AF"/>
    <w:rsid w:val="001A5242"/>
    <w:rsid w:val="001A593D"/>
    <w:rsid w:val="001A5D74"/>
    <w:rsid w:val="001A5F52"/>
    <w:rsid w:val="001A672E"/>
    <w:rsid w:val="001A6747"/>
    <w:rsid w:val="001A6A1E"/>
    <w:rsid w:val="001A6A23"/>
    <w:rsid w:val="001A6C46"/>
    <w:rsid w:val="001A6C90"/>
    <w:rsid w:val="001A71EA"/>
    <w:rsid w:val="001A7639"/>
    <w:rsid w:val="001A7B77"/>
    <w:rsid w:val="001B0837"/>
    <w:rsid w:val="001B0B78"/>
    <w:rsid w:val="001B2F10"/>
    <w:rsid w:val="001B341E"/>
    <w:rsid w:val="001B3483"/>
    <w:rsid w:val="001B5DEF"/>
    <w:rsid w:val="001B646E"/>
    <w:rsid w:val="001B663B"/>
    <w:rsid w:val="001B7CC9"/>
    <w:rsid w:val="001C0005"/>
    <w:rsid w:val="001C021E"/>
    <w:rsid w:val="001C106B"/>
    <w:rsid w:val="001C2517"/>
    <w:rsid w:val="001C2653"/>
    <w:rsid w:val="001C2A67"/>
    <w:rsid w:val="001C6F08"/>
    <w:rsid w:val="001C75AF"/>
    <w:rsid w:val="001C786E"/>
    <w:rsid w:val="001C7A2E"/>
    <w:rsid w:val="001D099A"/>
    <w:rsid w:val="001D0AA3"/>
    <w:rsid w:val="001D12FF"/>
    <w:rsid w:val="001D14AB"/>
    <w:rsid w:val="001D29F3"/>
    <w:rsid w:val="001D3A2F"/>
    <w:rsid w:val="001D4530"/>
    <w:rsid w:val="001D5993"/>
    <w:rsid w:val="001D6DF3"/>
    <w:rsid w:val="001D74A7"/>
    <w:rsid w:val="001D7F98"/>
    <w:rsid w:val="001E000A"/>
    <w:rsid w:val="001E065A"/>
    <w:rsid w:val="001E0A3D"/>
    <w:rsid w:val="001E0E81"/>
    <w:rsid w:val="001E160F"/>
    <w:rsid w:val="001E1B94"/>
    <w:rsid w:val="001E204B"/>
    <w:rsid w:val="001E2D6B"/>
    <w:rsid w:val="001E323C"/>
    <w:rsid w:val="001E3DC8"/>
    <w:rsid w:val="001E4A68"/>
    <w:rsid w:val="001E64B0"/>
    <w:rsid w:val="001E6BE1"/>
    <w:rsid w:val="001E7939"/>
    <w:rsid w:val="001F0818"/>
    <w:rsid w:val="001F0E8A"/>
    <w:rsid w:val="001F0F2E"/>
    <w:rsid w:val="001F113D"/>
    <w:rsid w:val="001F158F"/>
    <w:rsid w:val="001F159D"/>
    <w:rsid w:val="001F2820"/>
    <w:rsid w:val="001F2F8F"/>
    <w:rsid w:val="001F36CC"/>
    <w:rsid w:val="001F4126"/>
    <w:rsid w:val="001F4350"/>
    <w:rsid w:val="001F4DB0"/>
    <w:rsid w:val="001F5008"/>
    <w:rsid w:val="001F507A"/>
    <w:rsid w:val="001F556B"/>
    <w:rsid w:val="001F55DD"/>
    <w:rsid w:val="001F5A7F"/>
    <w:rsid w:val="001F7873"/>
    <w:rsid w:val="001F7C61"/>
    <w:rsid w:val="00200ADD"/>
    <w:rsid w:val="00202348"/>
    <w:rsid w:val="002023CB"/>
    <w:rsid w:val="00202708"/>
    <w:rsid w:val="00202C6C"/>
    <w:rsid w:val="00202E47"/>
    <w:rsid w:val="00202EE2"/>
    <w:rsid w:val="00203445"/>
    <w:rsid w:val="002035A8"/>
    <w:rsid w:val="00204A69"/>
    <w:rsid w:val="00204FFA"/>
    <w:rsid w:val="00206025"/>
    <w:rsid w:val="00206064"/>
    <w:rsid w:val="00206774"/>
    <w:rsid w:val="00206AFD"/>
    <w:rsid w:val="0020784C"/>
    <w:rsid w:val="00210A35"/>
    <w:rsid w:val="002110A2"/>
    <w:rsid w:val="00212018"/>
    <w:rsid w:val="00212A16"/>
    <w:rsid w:val="002133E3"/>
    <w:rsid w:val="00213DE4"/>
    <w:rsid w:val="00213EA8"/>
    <w:rsid w:val="002155E7"/>
    <w:rsid w:val="00216B58"/>
    <w:rsid w:val="00217E2B"/>
    <w:rsid w:val="0022044F"/>
    <w:rsid w:val="00220C88"/>
    <w:rsid w:val="00221F70"/>
    <w:rsid w:val="0022205A"/>
    <w:rsid w:val="00222328"/>
    <w:rsid w:val="00222AC4"/>
    <w:rsid w:val="00222EE2"/>
    <w:rsid w:val="00223489"/>
    <w:rsid w:val="0022378A"/>
    <w:rsid w:val="0022378C"/>
    <w:rsid w:val="002240D4"/>
    <w:rsid w:val="002240EB"/>
    <w:rsid w:val="002246D4"/>
    <w:rsid w:val="00224DA6"/>
    <w:rsid w:val="00225523"/>
    <w:rsid w:val="002255E6"/>
    <w:rsid w:val="00226B3F"/>
    <w:rsid w:val="002277BB"/>
    <w:rsid w:val="00227AB5"/>
    <w:rsid w:val="00227C55"/>
    <w:rsid w:val="00227EE8"/>
    <w:rsid w:val="00230A1F"/>
    <w:rsid w:val="00232AB6"/>
    <w:rsid w:val="00233151"/>
    <w:rsid w:val="002331A0"/>
    <w:rsid w:val="00233268"/>
    <w:rsid w:val="00234D71"/>
    <w:rsid w:val="002352C7"/>
    <w:rsid w:val="00236479"/>
    <w:rsid w:val="00236FB4"/>
    <w:rsid w:val="00237011"/>
    <w:rsid w:val="00237773"/>
    <w:rsid w:val="00237A50"/>
    <w:rsid w:val="002401B8"/>
    <w:rsid w:val="00240412"/>
    <w:rsid w:val="00240683"/>
    <w:rsid w:val="002406B9"/>
    <w:rsid w:val="002417D7"/>
    <w:rsid w:val="00241C94"/>
    <w:rsid w:val="00241E25"/>
    <w:rsid w:val="00242256"/>
    <w:rsid w:val="00242C52"/>
    <w:rsid w:val="00242E8E"/>
    <w:rsid w:val="00243F90"/>
    <w:rsid w:val="00244845"/>
    <w:rsid w:val="00244B40"/>
    <w:rsid w:val="00244D8A"/>
    <w:rsid w:val="00244FB1"/>
    <w:rsid w:val="00245DFF"/>
    <w:rsid w:val="00245E77"/>
    <w:rsid w:val="00246036"/>
    <w:rsid w:val="002462E4"/>
    <w:rsid w:val="00246955"/>
    <w:rsid w:val="00246A97"/>
    <w:rsid w:val="00246EB5"/>
    <w:rsid w:val="00246EF5"/>
    <w:rsid w:val="0025025C"/>
    <w:rsid w:val="00251151"/>
    <w:rsid w:val="0025165D"/>
    <w:rsid w:val="002517B9"/>
    <w:rsid w:val="00251962"/>
    <w:rsid w:val="00251A00"/>
    <w:rsid w:val="00251B37"/>
    <w:rsid w:val="00251DE2"/>
    <w:rsid w:val="00252051"/>
    <w:rsid w:val="00252733"/>
    <w:rsid w:val="002540FF"/>
    <w:rsid w:val="002541C7"/>
    <w:rsid w:val="00254216"/>
    <w:rsid w:val="0025463B"/>
    <w:rsid w:val="00255ECB"/>
    <w:rsid w:val="00256151"/>
    <w:rsid w:val="0025654F"/>
    <w:rsid w:val="002568F6"/>
    <w:rsid w:val="00257528"/>
    <w:rsid w:val="0026041B"/>
    <w:rsid w:val="00260C11"/>
    <w:rsid w:val="002610E8"/>
    <w:rsid w:val="0026125C"/>
    <w:rsid w:val="002614DA"/>
    <w:rsid w:val="00261D0A"/>
    <w:rsid w:val="00262876"/>
    <w:rsid w:val="00262CC3"/>
    <w:rsid w:val="00262D8F"/>
    <w:rsid w:val="00262F59"/>
    <w:rsid w:val="00264057"/>
    <w:rsid w:val="00264116"/>
    <w:rsid w:val="002646DA"/>
    <w:rsid w:val="0026474C"/>
    <w:rsid w:val="00265016"/>
    <w:rsid w:val="002654A0"/>
    <w:rsid w:val="0026629E"/>
    <w:rsid w:val="002662CD"/>
    <w:rsid w:val="00266E75"/>
    <w:rsid w:val="002721C1"/>
    <w:rsid w:val="002738C2"/>
    <w:rsid w:val="00274BB1"/>
    <w:rsid w:val="00274E93"/>
    <w:rsid w:val="0027627E"/>
    <w:rsid w:val="00276314"/>
    <w:rsid w:val="0027698F"/>
    <w:rsid w:val="00276D46"/>
    <w:rsid w:val="00276FB1"/>
    <w:rsid w:val="00277138"/>
    <w:rsid w:val="00277412"/>
    <w:rsid w:val="002775D4"/>
    <w:rsid w:val="0027795D"/>
    <w:rsid w:val="00277CD5"/>
    <w:rsid w:val="0028028A"/>
    <w:rsid w:val="002806E9"/>
    <w:rsid w:val="00280A3B"/>
    <w:rsid w:val="00280AD4"/>
    <w:rsid w:val="00281C15"/>
    <w:rsid w:val="0028255C"/>
    <w:rsid w:val="00283FB0"/>
    <w:rsid w:val="00284A72"/>
    <w:rsid w:val="002857FB"/>
    <w:rsid w:val="00285BF1"/>
    <w:rsid w:val="00286F98"/>
    <w:rsid w:val="00290AB4"/>
    <w:rsid w:val="00292309"/>
    <w:rsid w:val="0029367A"/>
    <w:rsid w:val="00293E55"/>
    <w:rsid w:val="002940B8"/>
    <w:rsid w:val="0029436C"/>
    <w:rsid w:val="00294BE5"/>
    <w:rsid w:val="00297107"/>
    <w:rsid w:val="00297368"/>
    <w:rsid w:val="00297BAB"/>
    <w:rsid w:val="00297CD1"/>
    <w:rsid w:val="00297F49"/>
    <w:rsid w:val="002A05CA"/>
    <w:rsid w:val="002A0DF4"/>
    <w:rsid w:val="002A10A4"/>
    <w:rsid w:val="002A1E47"/>
    <w:rsid w:val="002A262A"/>
    <w:rsid w:val="002A2DAE"/>
    <w:rsid w:val="002A49D0"/>
    <w:rsid w:val="002A4AB3"/>
    <w:rsid w:val="002A505C"/>
    <w:rsid w:val="002A540C"/>
    <w:rsid w:val="002A5639"/>
    <w:rsid w:val="002A5ECB"/>
    <w:rsid w:val="002A6209"/>
    <w:rsid w:val="002A6D99"/>
    <w:rsid w:val="002A7178"/>
    <w:rsid w:val="002A7589"/>
    <w:rsid w:val="002B01F2"/>
    <w:rsid w:val="002B0E0E"/>
    <w:rsid w:val="002B11E5"/>
    <w:rsid w:val="002B191E"/>
    <w:rsid w:val="002B1BA9"/>
    <w:rsid w:val="002B1E38"/>
    <w:rsid w:val="002B223B"/>
    <w:rsid w:val="002B3D29"/>
    <w:rsid w:val="002B44FA"/>
    <w:rsid w:val="002B4FE7"/>
    <w:rsid w:val="002B633C"/>
    <w:rsid w:val="002B7536"/>
    <w:rsid w:val="002B78F9"/>
    <w:rsid w:val="002C01FD"/>
    <w:rsid w:val="002C05BC"/>
    <w:rsid w:val="002C0601"/>
    <w:rsid w:val="002C0690"/>
    <w:rsid w:val="002C097C"/>
    <w:rsid w:val="002C0B6F"/>
    <w:rsid w:val="002C255C"/>
    <w:rsid w:val="002C4172"/>
    <w:rsid w:val="002C419B"/>
    <w:rsid w:val="002C4340"/>
    <w:rsid w:val="002C492C"/>
    <w:rsid w:val="002C4984"/>
    <w:rsid w:val="002C500B"/>
    <w:rsid w:val="002C51A3"/>
    <w:rsid w:val="002C51D4"/>
    <w:rsid w:val="002C5BB7"/>
    <w:rsid w:val="002C6D82"/>
    <w:rsid w:val="002C6F90"/>
    <w:rsid w:val="002D000D"/>
    <w:rsid w:val="002D080F"/>
    <w:rsid w:val="002D146C"/>
    <w:rsid w:val="002D2764"/>
    <w:rsid w:val="002D29F1"/>
    <w:rsid w:val="002D308A"/>
    <w:rsid w:val="002D350C"/>
    <w:rsid w:val="002D3623"/>
    <w:rsid w:val="002D47FE"/>
    <w:rsid w:val="002D54A3"/>
    <w:rsid w:val="002D5D28"/>
    <w:rsid w:val="002E1BDB"/>
    <w:rsid w:val="002E2583"/>
    <w:rsid w:val="002E2DA9"/>
    <w:rsid w:val="002E384A"/>
    <w:rsid w:val="002E481D"/>
    <w:rsid w:val="002E4908"/>
    <w:rsid w:val="002E4A68"/>
    <w:rsid w:val="002E5D33"/>
    <w:rsid w:val="002E6633"/>
    <w:rsid w:val="002E6928"/>
    <w:rsid w:val="002E6CA6"/>
    <w:rsid w:val="002E7377"/>
    <w:rsid w:val="002E73E7"/>
    <w:rsid w:val="002F00E6"/>
    <w:rsid w:val="002F0E96"/>
    <w:rsid w:val="002F138E"/>
    <w:rsid w:val="002F14D2"/>
    <w:rsid w:val="002F1B4D"/>
    <w:rsid w:val="002F27FD"/>
    <w:rsid w:val="002F2970"/>
    <w:rsid w:val="002F2C0B"/>
    <w:rsid w:val="002F3AC6"/>
    <w:rsid w:val="002F4621"/>
    <w:rsid w:val="002F465C"/>
    <w:rsid w:val="002F5523"/>
    <w:rsid w:val="002F5EDE"/>
    <w:rsid w:val="002F63FB"/>
    <w:rsid w:val="002F6AD1"/>
    <w:rsid w:val="002F75AF"/>
    <w:rsid w:val="00300755"/>
    <w:rsid w:val="00300D55"/>
    <w:rsid w:val="0030105C"/>
    <w:rsid w:val="00301707"/>
    <w:rsid w:val="00301A1D"/>
    <w:rsid w:val="003021B3"/>
    <w:rsid w:val="003028FF"/>
    <w:rsid w:val="0030330E"/>
    <w:rsid w:val="0030474A"/>
    <w:rsid w:val="00304761"/>
    <w:rsid w:val="0030482D"/>
    <w:rsid w:val="00305171"/>
    <w:rsid w:val="0030525C"/>
    <w:rsid w:val="00305681"/>
    <w:rsid w:val="00305C4E"/>
    <w:rsid w:val="003062F5"/>
    <w:rsid w:val="00306A0A"/>
    <w:rsid w:val="00306A6F"/>
    <w:rsid w:val="00307177"/>
    <w:rsid w:val="00307191"/>
    <w:rsid w:val="00307616"/>
    <w:rsid w:val="00310F81"/>
    <w:rsid w:val="00311E69"/>
    <w:rsid w:val="003141C5"/>
    <w:rsid w:val="00314709"/>
    <w:rsid w:val="003147D9"/>
    <w:rsid w:val="00314FAF"/>
    <w:rsid w:val="003152C9"/>
    <w:rsid w:val="0031562A"/>
    <w:rsid w:val="00315AE4"/>
    <w:rsid w:val="00316050"/>
    <w:rsid w:val="003160F4"/>
    <w:rsid w:val="00316C34"/>
    <w:rsid w:val="00317D17"/>
    <w:rsid w:val="00317E61"/>
    <w:rsid w:val="00317F0F"/>
    <w:rsid w:val="00320EDC"/>
    <w:rsid w:val="00320FBD"/>
    <w:rsid w:val="003228F0"/>
    <w:rsid w:val="00322D7F"/>
    <w:rsid w:val="00324050"/>
    <w:rsid w:val="00324C17"/>
    <w:rsid w:val="00325278"/>
    <w:rsid w:val="00325FEF"/>
    <w:rsid w:val="00326D0F"/>
    <w:rsid w:val="00326E6F"/>
    <w:rsid w:val="00330145"/>
    <w:rsid w:val="0033157F"/>
    <w:rsid w:val="00332961"/>
    <w:rsid w:val="003332A3"/>
    <w:rsid w:val="00333B27"/>
    <w:rsid w:val="00333B6E"/>
    <w:rsid w:val="00334124"/>
    <w:rsid w:val="00334CDC"/>
    <w:rsid w:val="003355CA"/>
    <w:rsid w:val="0033772F"/>
    <w:rsid w:val="00340953"/>
    <w:rsid w:val="00340B38"/>
    <w:rsid w:val="0034128B"/>
    <w:rsid w:val="003419E0"/>
    <w:rsid w:val="00341EDA"/>
    <w:rsid w:val="003423D5"/>
    <w:rsid w:val="00342B2E"/>
    <w:rsid w:val="00343152"/>
    <w:rsid w:val="003436C3"/>
    <w:rsid w:val="003442BF"/>
    <w:rsid w:val="00344321"/>
    <w:rsid w:val="00344DEB"/>
    <w:rsid w:val="003452C5"/>
    <w:rsid w:val="003459A6"/>
    <w:rsid w:val="00345CB8"/>
    <w:rsid w:val="00345ED5"/>
    <w:rsid w:val="003466C7"/>
    <w:rsid w:val="00346E7A"/>
    <w:rsid w:val="00347D5C"/>
    <w:rsid w:val="00347F90"/>
    <w:rsid w:val="00350118"/>
    <w:rsid w:val="00350794"/>
    <w:rsid w:val="0035170D"/>
    <w:rsid w:val="00353648"/>
    <w:rsid w:val="0035417C"/>
    <w:rsid w:val="00354A5E"/>
    <w:rsid w:val="00354C81"/>
    <w:rsid w:val="00355738"/>
    <w:rsid w:val="00355B7E"/>
    <w:rsid w:val="00356078"/>
    <w:rsid w:val="0035646E"/>
    <w:rsid w:val="003564CA"/>
    <w:rsid w:val="0035664D"/>
    <w:rsid w:val="0035712E"/>
    <w:rsid w:val="00357B02"/>
    <w:rsid w:val="00360E7F"/>
    <w:rsid w:val="00361549"/>
    <w:rsid w:val="00362CCE"/>
    <w:rsid w:val="00363912"/>
    <w:rsid w:val="00363B84"/>
    <w:rsid w:val="003640E1"/>
    <w:rsid w:val="00364119"/>
    <w:rsid w:val="00364BCF"/>
    <w:rsid w:val="00364F5A"/>
    <w:rsid w:val="00366A25"/>
    <w:rsid w:val="00366C16"/>
    <w:rsid w:val="00371703"/>
    <w:rsid w:val="00372332"/>
    <w:rsid w:val="0037337E"/>
    <w:rsid w:val="003741F1"/>
    <w:rsid w:val="00374DB1"/>
    <w:rsid w:val="00376093"/>
    <w:rsid w:val="00376DEB"/>
    <w:rsid w:val="00376E52"/>
    <w:rsid w:val="0037714A"/>
    <w:rsid w:val="00380701"/>
    <w:rsid w:val="00380EE7"/>
    <w:rsid w:val="00381C1C"/>
    <w:rsid w:val="0038236E"/>
    <w:rsid w:val="003827CF"/>
    <w:rsid w:val="00382B06"/>
    <w:rsid w:val="003830A1"/>
    <w:rsid w:val="00383618"/>
    <w:rsid w:val="0038372C"/>
    <w:rsid w:val="0038403B"/>
    <w:rsid w:val="0038422C"/>
    <w:rsid w:val="00384B21"/>
    <w:rsid w:val="0038524E"/>
    <w:rsid w:val="003855DE"/>
    <w:rsid w:val="00385632"/>
    <w:rsid w:val="00387702"/>
    <w:rsid w:val="00387A29"/>
    <w:rsid w:val="00387F1E"/>
    <w:rsid w:val="00387F58"/>
    <w:rsid w:val="00390D13"/>
    <w:rsid w:val="00391EE4"/>
    <w:rsid w:val="003927DE"/>
    <w:rsid w:val="00392E2A"/>
    <w:rsid w:val="0039372F"/>
    <w:rsid w:val="00393792"/>
    <w:rsid w:val="00393E27"/>
    <w:rsid w:val="003941E3"/>
    <w:rsid w:val="00394D75"/>
    <w:rsid w:val="00394E18"/>
    <w:rsid w:val="003961FD"/>
    <w:rsid w:val="00397117"/>
    <w:rsid w:val="003A0A00"/>
    <w:rsid w:val="003A0A24"/>
    <w:rsid w:val="003A0D5D"/>
    <w:rsid w:val="003A0EE7"/>
    <w:rsid w:val="003A11E4"/>
    <w:rsid w:val="003A2F54"/>
    <w:rsid w:val="003A314C"/>
    <w:rsid w:val="003A4188"/>
    <w:rsid w:val="003A438A"/>
    <w:rsid w:val="003A4916"/>
    <w:rsid w:val="003A4F26"/>
    <w:rsid w:val="003A523B"/>
    <w:rsid w:val="003A52CC"/>
    <w:rsid w:val="003A52FA"/>
    <w:rsid w:val="003A617F"/>
    <w:rsid w:val="003A6387"/>
    <w:rsid w:val="003A66CF"/>
    <w:rsid w:val="003A7B98"/>
    <w:rsid w:val="003A7F09"/>
    <w:rsid w:val="003B07BF"/>
    <w:rsid w:val="003B15D4"/>
    <w:rsid w:val="003B1FF6"/>
    <w:rsid w:val="003B24BF"/>
    <w:rsid w:val="003B261D"/>
    <w:rsid w:val="003B28C9"/>
    <w:rsid w:val="003B3D1C"/>
    <w:rsid w:val="003B4476"/>
    <w:rsid w:val="003B4CDC"/>
    <w:rsid w:val="003B5564"/>
    <w:rsid w:val="003B5886"/>
    <w:rsid w:val="003B5BE5"/>
    <w:rsid w:val="003B675C"/>
    <w:rsid w:val="003B6C33"/>
    <w:rsid w:val="003B6F0A"/>
    <w:rsid w:val="003B72F0"/>
    <w:rsid w:val="003C0D15"/>
    <w:rsid w:val="003C2829"/>
    <w:rsid w:val="003C373F"/>
    <w:rsid w:val="003C3CE8"/>
    <w:rsid w:val="003C4419"/>
    <w:rsid w:val="003C732E"/>
    <w:rsid w:val="003C7820"/>
    <w:rsid w:val="003D04DB"/>
    <w:rsid w:val="003D2AFE"/>
    <w:rsid w:val="003D2CCB"/>
    <w:rsid w:val="003D2F14"/>
    <w:rsid w:val="003D30B0"/>
    <w:rsid w:val="003D31F0"/>
    <w:rsid w:val="003D428B"/>
    <w:rsid w:val="003D433D"/>
    <w:rsid w:val="003D4B7B"/>
    <w:rsid w:val="003D4C30"/>
    <w:rsid w:val="003D5624"/>
    <w:rsid w:val="003D5832"/>
    <w:rsid w:val="003D660C"/>
    <w:rsid w:val="003D7413"/>
    <w:rsid w:val="003D7E61"/>
    <w:rsid w:val="003E061D"/>
    <w:rsid w:val="003E1891"/>
    <w:rsid w:val="003E2929"/>
    <w:rsid w:val="003E3290"/>
    <w:rsid w:val="003E33D1"/>
    <w:rsid w:val="003E3494"/>
    <w:rsid w:val="003E38C2"/>
    <w:rsid w:val="003E3AF7"/>
    <w:rsid w:val="003E3FE2"/>
    <w:rsid w:val="003E4453"/>
    <w:rsid w:val="003E44F6"/>
    <w:rsid w:val="003E4D35"/>
    <w:rsid w:val="003E56C0"/>
    <w:rsid w:val="003E579F"/>
    <w:rsid w:val="003E57C2"/>
    <w:rsid w:val="003E5C28"/>
    <w:rsid w:val="003E6A86"/>
    <w:rsid w:val="003E7936"/>
    <w:rsid w:val="003E7C6F"/>
    <w:rsid w:val="003F06CE"/>
    <w:rsid w:val="003F1B5B"/>
    <w:rsid w:val="003F1E88"/>
    <w:rsid w:val="003F37F7"/>
    <w:rsid w:val="003F398B"/>
    <w:rsid w:val="003F4A45"/>
    <w:rsid w:val="003F5611"/>
    <w:rsid w:val="003F5736"/>
    <w:rsid w:val="003F591C"/>
    <w:rsid w:val="003F5934"/>
    <w:rsid w:val="003F5C8F"/>
    <w:rsid w:val="003F6826"/>
    <w:rsid w:val="003F6BEF"/>
    <w:rsid w:val="003F6EEE"/>
    <w:rsid w:val="00400502"/>
    <w:rsid w:val="0040143D"/>
    <w:rsid w:val="0040176A"/>
    <w:rsid w:val="00402DAA"/>
    <w:rsid w:val="0040376B"/>
    <w:rsid w:val="00403A2B"/>
    <w:rsid w:val="00403DBF"/>
    <w:rsid w:val="00404019"/>
    <w:rsid w:val="00404A2B"/>
    <w:rsid w:val="00404AAA"/>
    <w:rsid w:val="00404F7D"/>
    <w:rsid w:val="00405837"/>
    <w:rsid w:val="00405FCA"/>
    <w:rsid w:val="00406E87"/>
    <w:rsid w:val="0040721E"/>
    <w:rsid w:val="00407A38"/>
    <w:rsid w:val="00407EB0"/>
    <w:rsid w:val="00410B65"/>
    <w:rsid w:val="00410F8A"/>
    <w:rsid w:val="00411563"/>
    <w:rsid w:val="0041170E"/>
    <w:rsid w:val="00412A8F"/>
    <w:rsid w:val="00412B44"/>
    <w:rsid w:val="0041368C"/>
    <w:rsid w:val="00413EB6"/>
    <w:rsid w:val="00414090"/>
    <w:rsid w:val="004146E6"/>
    <w:rsid w:val="004147BF"/>
    <w:rsid w:val="00415344"/>
    <w:rsid w:val="004155DA"/>
    <w:rsid w:val="00421332"/>
    <w:rsid w:val="00421D4D"/>
    <w:rsid w:val="004220AA"/>
    <w:rsid w:val="004225E3"/>
    <w:rsid w:val="00422730"/>
    <w:rsid w:val="00422BCC"/>
    <w:rsid w:val="00422C6B"/>
    <w:rsid w:val="00423991"/>
    <w:rsid w:val="00423D8F"/>
    <w:rsid w:val="00423FD2"/>
    <w:rsid w:val="004245D2"/>
    <w:rsid w:val="00424961"/>
    <w:rsid w:val="00425103"/>
    <w:rsid w:val="00426216"/>
    <w:rsid w:val="004269D8"/>
    <w:rsid w:val="00427877"/>
    <w:rsid w:val="004304A2"/>
    <w:rsid w:val="00431264"/>
    <w:rsid w:val="00431624"/>
    <w:rsid w:val="0043205F"/>
    <w:rsid w:val="0043288F"/>
    <w:rsid w:val="00433684"/>
    <w:rsid w:val="0043390E"/>
    <w:rsid w:val="004353CC"/>
    <w:rsid w:val="004361A4"/>
    <w:rsid w:val="00436E49"/>
    <w:rsid w:val="0043754A"/>
    <w:rsid w:val="00437C7D"/>
    <w:rsid w:val="00440AA4"/>
    <w:rsid w:val="00440FBA"/>
    <w:rsid w:val="00441F3A"/>
    <w:rsid w:val="004421E3"/>
    <w:rsid w:val="0044257E"/>
    <w:rsid w:val="00442F59"/>
    <w:rsid w:val="004431A4"/>
    <w:rsid w:val="0044334C"/>
    <w:rsid w:val="004433DC"/>
    <w:rsid w:val="004434F2"/>
    <w:rsid w:val="0044394D"/>
    <w:rsid w:val="00444634"/>
    <w:rsid w:val="004457CD"/>
    <w:rsid w:val="004459CC"/>
    <w:rsid w:val="004473C0"/>
    <w:rsid w:val="00447FBD"/>
    <w:rsid w:val="00450118"/>
    <w:rsid w:val="00450170"/>
    <w:rsid w:val="00450EF7"/>
    <w:rsid w:val="004514AF"/>
    <w:rsid w:val="0045227F"/>
    <w:rsid w:val="004527BD"/>
    <w:rsid w:val="00452993"/>
    <w:rsid w:val="00452D12"/>
    <w:rsid w:val="00453194"/>
    <w:rsid w:val="0045406F"/>
    <w:rsid w:val="00454342"/>
    <w:rsid w:val="0045491C"/>
    <w:rsid w:val="00454999"/>
    <w:rsid w:val="0045592B"/>
    <w:rsid w:val="00455CAA"/>
    <w:rsid w:val="004561DF"/>
    <w:rsid w:val="004577C5"/>
    <w:rsid w:val="00457CE0"/>
    <w:rsid w:val="00457D36"/>
    <w:rsid w:val="004600F4"/>
    <w:rsid w:val="004608DA"/>
    <w:rsid w:val="00460D91"/>
    <w:rsid w:val="0046156A"/>
    <w:rsid w:val="0046161C"/>
    <w:rsid w:val="004622B2"/>
    <w:rsid w:val="00463062"/>
    <w:rsid w:val="00463AE7"/>
    <w:rsid w:val="00463C02"/>
    <w:rsid w:val="00465DB9"/>
    <w:rsid w:val="00466170"/>
    <w:rsid w:val="00466518"/>
    <w:rsid w:val="00466B06"/>
    <w:rsid w:val="00470CBB"/>
    <w:rsid w:val="004713C7"/>
    <w:rsid w:val="00471D25"/>
    <w:rsid w:val="00472842"/>
    <w:rsid w:val="004728CC"/>
    <w:rsid w:val="00473624"/>
    <w:rsid w:val="00473B5A"/>
    <w:rsid w:val="00473FEB"/>
    <w:rsid w:val="0047445E"/>
    <w:rsid w:val="00474862"/>
    <w:rsid w:val="0047486C"/>
    <w:rsid w:val="00474A54"/>
    <w:rsid w:val="004758BA"/>
    <w:rsid w:val="00475DE0"/>
    <w:rsid w:val="00476F42"/>
    <w:rsid w:val="00477128"/>
    <w:rsid w:val="004813EA"/>
    <w:rsid w:val="00483F0B"/>
    <w:rsid w:val="0048436F"/>
    <w:rsid w:val="0048500C"/>
    <w:rsid w:val="0048517D"/>
    <w:rsid w:val="00485EC2"/>
    <w:rsid w:val="0048607C"/>
    <w:rsid w:val="0048662F"/>
    <w:rsid w:val="00487461"/>
    <w:rsid w:val="00487804"/>
    <w:rsid w:val="00487DFC"/>
    <w:rsid w:val="00491DC9"/>
    <w:rsid w:val="00492D8D"/>
    <w:rsid w:val="00493DF6"/>
    <w:rsid w:val="00493F6B"/>
    <w:rsid w:val="00494162"/>
    <w:rsid w:val="004944FF"/>
    <w:rsid w:val="004957BC"/>
    <w:rsid w:val="00495B7E"/>
    <w:rsid w:val="00495C23"/>
    <w:rsid w:val="00496015"/>
    <w:rsid w:val="00496160"/>
    <w:rsid w:val="004962B5"/>
    <w:rsid w:val="00496A39"/>
    <w:rsid w:val="00496FD4"/>
    <w:rsid w:val="00497D81"/>
    <w:rsid w:val="004A1992"/>
    <w:rsid w:val="004A1DA5"/>
    <w:rsid w:val="004A1EDF"/>
    <w:rsid w:val="004A22B7"/>
    <w:rsid w:val="004A232A"/>
    <w:rsid w:val="004A23F9"/>
    <w:rsid w:val="004A26E2"/>
    <w:rsid w:val="004A2AA5"/>
    <w:rsid w:val="004A2E02"/>
    <w:rsid w:val="004A4AE5"/>
    <w:rsid w:val="004A4B29"/>
    <w:rsid w:val="004A4F8A"/>
    <w:rsid w:val="004A57CE"/>
    <w:rsid w:val="004A587A"/>
    <w:rsid w:val="004A59C9"/>
    <w:rsid w:val="004A73EF"/>
    <w:rsid w:val="004A74D7"/>
    <w:rsid w:val="004A7929"/>
    <w:rsid w:val="004B127D"/>
    <w:rsid w:val="004B170C"/>
    <w:rsid w:val="004B18EF"/>
    <w:rsid w:val="004B30C9"/>
    <w:rsid w:val="004B37B1"/>
    <w:rsid w:val="004B3A9B"/>
    <w:rsid w:val="004B42FC"/>
    <w:rsid w:val="004B4CA3"/>
    <w:rsid w:val="004B5A8D"/>
    <w:rsid w:val="004B5E49"/>
    <w:rsid w:val="004B61DD"/>
    <w:rsid w:val="004B6212"/>
    <w:rsid w:val="004B6731"/>
    <w:rsid w:val="004B6938"/>
    <w:rsid w:val="004B7619"/>
    <w:rsid w:val="004B77C5"/>
    <w:rsid w:val="004C0FBF"/>
    <w:rsid w:val="004C2B38"/>
    <w:rsid w:val="004C3E70"/>
    <w:rsid w:val="004C4541"/>
    <w:rsid w:val="004C47B0"/>
    <w:rsid w:val="004C4E23"/>
    <w:rsid w:val="004C5EEF"/>
    <w:rsid w:val="004C5FC1"/>
    <w:rsid w:val="004C614F"/>
    <w:rsid w:val="004C63DA"/>
    <w:rsid w:val="004C683E"/>
    <w:rsid w:val="004C6A96"/>
    <w:rsid w:val="004C6CD5"/>
    <w:rsid w:val="004C7FF2"/>
    <w:rsid w:val="004D0625"/>
    <w:rsid w:val="004D0765"/>
    <w:rsid w:val="004D084D"/>
    <w:rsid w:val="004D0A1B"/>
    <w:rsid w:val="004D1688"/>
    <w:rsid w:val="004D1A58"/>
    <w:rsid w:val="004D2300"/>
    <w:rsid w:val="004D233B"/>
    <w:rsid w:val="004D2661"/>
    <w:rsid w:val="004D29FC"/>
    <w:rsid w:val="004D41FD"/>
    <w:rsid w:val="004D428E"/>
    <w:rsid w:val="004D43BC"/>
    <w:rsid w:val="004D4425"/>
    <w:rsid w:val="004D4856"/>
    <w:rsid w:val="004D56EF"/>
    <w:rsid w:val="004D584B"/>
    <w:rsid w:val="004D64E2"/>
    <w:rsid w:val="004D64F4"/>
    <w:rsid w:val="004D6C2B"/>
    <w:rsid w:val="004D6C70"/>
    <w:rsid w:val="004D728C"/>
    <w:rsid w:val="004D74AF"/>
    <w:rsid w:val="004E162D"/>
    <w:rsid w:val="004E1A5C"/>
    <w:rsid w:val="004E1C9A"/>
    <w:rsid w:val="004E1D47"/>
    <w:rsid w:val="004E21AF"/>
    <w:rsid w:val="004E2511"/>
    <w:rsid w:val="004E2768"/>
    <w:rsid w:val="004E3205"/>
    <w:rsid w:val="004E329D"/>
    <w:rsid w:val="004E32F4"/>
    <w:rsid w:val="004E342F"/>
    <w:rsid w:val="004E3597"/>
    <w:rsid w:val="004E35F0"/>
    <w:rsid w:val="004E3B8F"/>
    <w:rsid w:val="004E4AC8"/>
    <w:rsid w:val="004E5627"/>
    <w:rsid w:val="004E6AEE"/>
    <w:rsid w:val="004E6F38"/>
    <w:rsid w:val="004E7BBF"/>
    <w:rsid w:val="004E7DF5"/>
    <w:rsid w:val="004F076A"/>
    <w:rsid w:val="004F08F6"/>
    <w:rsid w:val="004F09D6"/>
    <w:rsid w:val="004F12D1"/>
    <w:rsid w:val="004F1B19"/>
    <w:rsid w:val="004F3C4C"/>
    <w:rsid w:val="004F3CC3"/>
    <w:rsid w:val="004F3CEB"/>
    <w:rsid w:val="004F5B41"/>
    <w:rsid w:val="004F5D5F"/>
    <w:rsid w:val="004F5FBF"/>
    <w:rsid w:val="004F6446"/>
    <w:rsid w:val="004F73E5"/>
    <w:rsid w:val="005004A0"/>
    <w:rsid w:val="00501E94"/>
    <w:rsid w:val="005021E1"/>
    <w:rsid w:val="00502AB7"/>
    <w:rsid w:val="0050352E"/>
    <w:rsid w:val="00503E26"/>
    <w:rsid w:val="00504A32"/>
    <w:rsid w:val="00504A5E"/>
    <w:rsid w:val="00504D1C"/>
    <w:rsid w:val="00505483"/>
    <w:rsid w:val="005056DD"/>
    <w:rsid w:val="00505C7B"/>
    <w:rsid w:val="00505D42"/>
    <w:rsid w:val="00506521"/>
    <w:rsid w:val="005068E3"/>
    <w:rsid w:val="00507307"/>
    <w:rsid w:val="00507412"/>
    <w:rsid w:val="0051024E"/>
    <w:rsid w:val="005109D2"/>
    <w:rsid w:val="00510AC8"/>
    <w:rsid w:val="00510E07"/>
    <w:rsid w:val="0051348A"/>
    <w:rsid w:val="00513497"/>
    <w:rsid w:val="00513747"/>
    <w:rsid w:val="005137F3"/>
    <w:rsid w:val="00513831"/>
    <w:rsid w:val="00513C11"/>
    <w:rsid w:val="0051422A"/>
    <w:rsid w:val="005143A7"/>
    <w:rsid w:val="00514517"/>
    <w:rsid w:val="00514989"/>
    <w:rsid w:val="00515E6C"/>
    <w:rsid w:val="0051624D"/>
    <w:rsid w:val="00516604"/>
    <w:rsid w:val="00516927"/>
    <w:rsid w:val="00516D47"/>
    <w:rsid w:val="00517952"/>
    <w:rsid w:val="005179D3"/>
    <w:rsid w:val="00517DFE"/>
    <w:rsid w:val="00520137"/>
    <w:rsid w:val="00521770"/>
    <w:rsid w:val="00521E36"/>
    <w:rsid w:val="00522914"/>
    <w:rsid w:val="00522AEC"/>
    <w:rsid w:val="00524C31"/>
    <w:rsid w:val="00524E78"/>
    <w:rsid w:val="00526970"/>
    <w:rsid w:val="00527B91"/>
    <w:rsid w:val="0053085A"/>
    <w:rsid w:val="00531247"/>
    <w:rsid w:val="00532B3E"/>
    <w:rsid w:val="005333D9"/>
    <w:rsid w:val="005349C9"/>
    <w:rsid w:val="0053526D"/>
    <w:rsid w:val="005356BA"/>
    <w:rsid w:val="00536062"/>
    <w:rsid w:val="005361C7"/>
    <w:rsid w:val="005369AC"/>
    <w:rsid w:val="00536F5F"/>
    <w:rsid w:val="00537557"/>
    <w:rsid w:val="005375E8"/>
    <w:rsid w:val="00537E76"/>
    <w:rsid w:val="00540A56"/>
    <w:rsid w:val="00540B24"/>
    <w:rsid w:val="005413BA"/>
    <w:rsid w:val="00543625"/>
    <w:rsid w:val="00546FC2"/>
    <w:rsid w:val="0054790D"/>
    <w:rsid w:val="00547E8B"/>
    <w:rsid w:val="005505AD"/>
    <w:rsid w:val="00550A59"/>
    <w:rsid w:val="005517B0"/>
    <w:rsid w:val="00552648"/>
    <w:rsid w:val="00552F61"/>
    <w:rsid w:val="005538D2"/>
    <w:rsid w:val="00553ABB"/>
    <w:rsid w:val="00554507"/>
    <w:rsid w:val="00555326"/>
    <w:rsid w:val="00555779"/>
    <w:rsid w:val="00556A29"/>
    <w:rsid w:val="0055704E"/>
    <w:rsid w:val="0055725C"/>
    <w:rsid w:val="00561427"/>
    <w:rsid w:val="00561AE0"/>
    <w:rsid w:val="0056322B"/>
    <w:rsid w:val="00563721"/>
    <w:rsid w:val="005647EA"/>
    <w:rsid w:val="00564B0C"/>
    <w:rsid w:val="00564B5C"/>
    <w:rsid w:val="00564BCA"/>
    <w:rsid w:val="005663AE"/>
    <w:rsid w:val="00566559"/>
    <w:rsid w:val="00566DB1"/>
    <w:rsid w:val="00570A6C"/>
    <w:rsid w:val="00570BBA"/>
    <w:rsid w:val="00571B86"/>
    <w:rsid w:val="00571B8B"/>
    <w:rsid w:val="00571BEF"/>
    <w:rsid w:val="005721BE"/>
    <w:rsid w:val="005727CE"/>
    <w:rsid w:val="00573706"/>
    <w:rsid w:val="00573ABB"/>
    <w:rsid w:val="00573AC4"/>
    <w:rsid w:val="0057413A"/>
    <w:rsid w:val="00575409"/>
    <w:rsid w:val="00575A3B"/>
    <w:rsid w:val="005760A7"/>
    <w:rsid w:val="0057654F"/>
    <w:rsid w:val="005766CB"/>
    <w:rsid w:val="00576C51"/>
    <w:rsid w:val="00577362"/>
    <w:rsid w:val="00581FAF"/>
    <w:rsid w:val="00582099"/>
    <w:rsid w:val="00582531"/>
    <w:rsid w:val="00582A0B"/>
    <w:rsid w:val="005830EF"/>
    <w:rsid w:val="00584076"/>
    <w:rsid w:val="005840AC"/>
    <w:rsid w:val="005858B1"/>
    <w:rsid w:val="00585B0F"/>
    <w:rsid w:val="00585DFC"/>
    <w:rsid w:val="00587E2C"/>
    <w:rsid w:val="0059047F"/>
    <w:rsid w:val="00590FF6"/>
    <w:rsid w:val="005914C3"/>
    <w:rsid w:val="00591B36"/>
    <w:rsid w:val="00591D0B"/>
    <w:rsid w:val="0059314F"/>
    <w:rsid w:val="005939C5"/>
    <w:rsid w:val="00594057"/>
    <w:rsid w:val="00594193"/>
    <w:rsid w:val="00594EF4"/>
    <w:rsid w:val="005956F6"/>
    <w:rsid w:val="00595811"/>
    <w:rsid w:val="00595C3C"/>
    <w:rsid w:val="0059625C"/>
    <w:rsid w:val="005962AD"/>
    <w:rsid w:val="00596C1E"/>
    <w:rsid w:val="00596E98"/>
    <w:rsid w:val="0059765B"/>
    <w:rsid w:val="00597FF7"/>
    <w:rsid w:val="005A033E"/>
    <w:rsid w:val="005A0C91"/>
    <w:rsid w:val="005A12DE"/>
    <w:rsid w:val="005A19ED"/>
    <w:rsid w:val="005A1BAC"/>
    <w:rsid w:val="005A4C53"/>
    <w:rsid w:val="005A4E8C"/>
    <w:rsid w:val="005A5735"/>
    <w:rsid w:val="005A69DA"/>
    <w:rsid w:val="005A6DD5"/>
    <w:rsid w:val="005A7753"/>
    <w:rsid w:val="005A78AC"/>
    <w:rsid w:val="005B1B03"/>
    <w:rsid w:val="005B2148"/>
    <w:rsid w:val="005B23FC"/>
    <w:rsid w:val="005B2ED9"/>
    <w:rsid w:val="005B31C1"/>
    <w:rsid w:val="005B3AA5"/>
    <w:rsid w:val="005B3D1E"/>
    <w:rsid w:val="005B58E3"/>
    <w:rsid w:val="005B6BDA"/>
    <w:rsid w:val="005C09E8"/>
    <w:rsid w:val="005C0B6C"/>
    <w:rsid w:val="005C145E"/>
    <w:rsid w:val="005C15AF"/>
    <w:rsid w:val="005C16D2"/>
    <w:rsid w:val="005C1E92"/>
    <w:rsid w:val="005C2124"/>
    <w:rsid w:val="005C2977"/>
    <w:rsid w:val="005C2A1A"/>
    <w:rsid w:val="005C359E"/>
    <w:rsid w:val="005C3B2F"/>
    <w:rsid w:val="005C4331"/>
    <w:rsid w:val="005C483E"/>
    <w:rsid w:val="005C4F92"/>
    <w:rsid w:val="005C5BB5"/>
    <w:rsid w:val="005C5D8C"/>
    <w:rsid w:val="005C610B"/>
    <w:rsid w:val="005C67A4"/>
    <w:rsid w:val="005C723F"/>
    <w:rsid w:val="005D071C"/>
    <w:rsid w:val="005D09DA"/>
    <w:rsid w:val="005D0A6C"/>
    <w:rsid w:val="005D0D3D"/>
    <w:rsid w:val="005D1166"/>
    <w:rsid w:val="005D13AD"/>
    <w:rsid w:val="005D1C8C"/>
    <w:rsid w:val="005D2484"/>
    <w:rsid w:val="005D2A37"/>
    <w:rsid w:val="005D385C"/>
    <w:rsid w:val="005D48C4"/>
    <w:rsid w:val="005D4A37"/>
    <w:rsid w:val="005D61C4"/>
    <w:rsid w:val="005D6890"/>
    <w:rsid w:val="005D6AF9"/>
    <w:rsid w:val="005D71E0"/>
    <w:rsid w:val="005E1AC2"/>
    <w:rsid w:val="005E2569"/>
    <w:rsid w:val="005E2B5D"/>
    <w:rsid w:val="005E2DF3"/>
    <w:rsid w:val="005E326F"/>
    <w:rsid w:val="005E3512"/>
    <w:rsid w:val="005E37D6"/>
    <w:rsid w:val="005E398E"/>
    <w:rsid w:val="005E4023"/>
    <w:rsid w:val="005E4B2D"/>
    <w:rsid w:val="005E5085"/>
    <w:rsid w:val="005E520B"/>
    <w:rsid w:val="005E5875"/>
    <w:rsid w:val="005E594B"/>
    <w:rsid w:val="005E5C8A"/>
    <w:rsid w:val="005E65FA"/>
    <w:rsid w:val="005E77F0"/>
    <w:rsid w:val="005F05BA"/>
    <w:rsid w:val="005F0825"/>
    <w:rsid w:val="005F0DB0"/>
    <w:rsid w:val="005F0FC4"/>
    <w:rsid w:val="005F1019"/>
    <w:rsid w:val="005F14DD"/>
    <w:rsid w:val="005F1DC1"/>
    <w:rsid w:val="005F1F32"/>
    <w:rsid w:val="005F1FFC"/>
    <w:rsid w:val="005F2036"/>
    <w:rsid w:val="005F216B"/>
    <w:rsid w:val="005F2628"/>
    <w:rsid w:val="005F3294"/>
    <w:rsid w:val="005F3C75"/>
    <w:rsid w:val="005F667F"/>
    <w:rsid w:val="005F6BD9"/>
    <w:rsid w:val="005F77A3"/>
    <w:rsid w:val="005F7831"/>
    <w:rsid w:val="006008B3"/>
    <w:rsid w:val="00600AB8"/>
    <w:rsid w:val="00600E68"/>
    <w:rsid w:val="00601EC5"/>
    <w:rsid w:val="0060225C"/>
    <w:rsid w:val="00602D79"/>
    <w:rsid w:val="00603157"/>
    <w:rsid w:val="006031AA"/>
    <w:rsid w:val="006032FB"/>
    <w:rsid w:val="00603C3A"/>
    <w:rsid w:val="0060432C"/>
    <w:rsid w:val="00604E9F"/>
    <w:rsid w:val="00606517"/>
    <w:rsid w:val="0060686E"/>
    <w:rsid w:val="0060698D"/>
    <w:rsid w:val="00606DB4"/>
    <w:rsid w:val="00607041"/>
    <w:rsid w:val="006072E9"/>
    <w:rsid w:val="0061015D"/>
    <w:rsid w:val="00610442"/>
    <w:rsid w:val="006114C1"/>
    <w:rsid w:val="006115CE"/>
    <w:rsid w:val="00611EE3"/>
    <w:rsid w:val="00613151"/>
    <w:rsid w:val="006143B6"/>
    <w:rsid w:val="006144D4"/>
    <w:rsid w:val="0061469E"/>
    <w:rsid w:val="00614EDC"/>
    <w:rsid w:val="00615C80"/>
    <w:rsid w:val="00616A45"/>
    <w:rsid w:val="00616E97"/>
    <w:rsid w:val="00617175"/>
    <w:rsid w:val="00617F8B"/>
    <w:rsid w:val="0062049B"/>
    <w:rsid w:val="0062067D"/>
    <w:rsid w:val="00621EF9"/>
    <w:rsid w:val="00622970"/>
    <w:rsid w:val="006231B6"/>
    <w:rsid w:val="006238D5"/>
    <w:rsid w:val="0062474B"/>
    <w:rsid w:val="00624E4E"/>
    <w:rsid w:val="00624E65"/>
    <w:rsid w:val="0062579A"/>
    <w:rsid w:val="00625BD4"/>
    <w:rsid w:val="006271A9"/>
    <w:rsid w:val="00627FC8"/>
    <w:rsid w:val="006308E9"/>
    <w:rsid w:val="00631110"/>
    <w:rsid w:val="00631255"/>
    <w:rsid w:val="006314A0"/>
    <w:rsid w:val="006314E0"/>
    <w:rsid w:val="0063199B"/>
    <w:rsid w:val="00631C5A"/>
    <w:rsid w:val="00633145"/>
    <w:rsid w:val="006336A8"/>
    <w:rsid w:val="0063370F"/>
    <w:rsid w:val="00633BCC"/>
    <w:rsid w:val="00634880"/>
    <w:rsid w:val="00634A97"/>
    <w:rsid w:val="00635271"/>
    <w:rsid w:val="006366D1"/>
    <w:rsid w:val="00637C7A"/>
    <w:rsid w:val="00637D8B"/>
    <w:rsid w:val="006411C4"/>
    <w:rsid w:val="00641374"/>
    <w:rsid w:val="006415C4"/>
    <w:rsid w:val="00642400"/>
    <w:rsid w:val="006425B9"/>
    <w:rsid w:val="00644A0C"/>
    <w:rsid w:val="00644EDB"/>
    <w:rsid w:val="0064553E"/>
    <w:rsid w:val="00645546"/>
    <w:rsid w:val="00646266"/>
    <w:rsid w:val="0064678F"/>
    <w:rsid w:val="00646B0F"/>
    <w:rsid w:val="00650B43"/>
    <w:rsid w:val="00651809"/>
    <w:rsid w:val="006519A3"/>
    <w:rsid w:val="00651CEE"/>
    <w:rsid w:val="0065276A"/>
    <w:rsid w:val="0065313A"/>
    <w:rsid w:val="006554A7"/>
    <w:rsid w:val="00655C1F"/>
    <w:rsid w:val="006561D6"/>
    <w:rsid w:val="0065653B"/>
    <w:rsid w:val="0065659F"/>
    <w:rsid w:val="006566D0"/>
    <w:rsid w:val="0065683B"/>
    <w:rsid w:val="00657105"/>
    <w:rsid w:val="00657988"/>
    <w:rsid w:val="00657FD1"/>
    <w:rsid w:val="006600C7"/>
    <w:rsid w:val="0066036D"/>
    <w:rsid w:val="00660616"/>
    <w:rsid w:val="00660CD0"/>
    <w:rsid w:val="006616D5"/>
    <w:rsid w:val="00661B61"/>
    <w:rsid w:val="00661CED"/>
    <w:rsid w:val="006621D7"/>
    <w:rsid w:val="0066248C"/>
    <w:rsid w:val="006625B8"/>
    <w:rsid w:val="00662A90"/>
    <w:rsid w:val="00662AD8"/>
    <w:rsid w:val="00662F30"/>
    <w:rsid w:val="006637D5"/>
    <w:rsid w:val="00663C32"/>
    <w:rsid w:val="00663DE4"/>
    <w:rsid w:val="00664E38"/>
    <w:rsid w:val="00664F16"/>
    <w:rsid w:val="00665093"/>
    <w:rsid w:val="00665AC2"/>
    <w:rsid w:val="00666554"/>
    <w:rsid w:val="00666C25"/>
    <w:rsid w:val="006674B9"/>
    <w:rsid w:val="00667BA2"/>
    <w:rsid w:val="00667D77"/>
    <w:rsid w:val="00670DAD"/>
    <w:rsid w:val="0067143B"/>
    <w:rsid w:val="006715E0"/>
    <w:rsid w:val="00671776"/>
    <w:rsid w:val="00671A8F"/>
    <w:rsid w:val="00672ADA"/>
    <w:rsid w:val="00673ACE"/>
    <w:rsid w:val="006749A5"/>
    <w:rsid w:val="00676412"/>
    <w:rsid w:val="00677093"/>
    <w:rsid w:val="006779F7"/>
    <w:rsid w:val="00677C92"/>
    <w:rsid w:val="0068017D"/>
    <w:rsid w:val="00680778"/>
    <w:rsid w:val="00681E79"/>
    <w:rsid w:val="006822CC"/>
    <w:rsid w:val="00682A6D"/>
    <w:rsid w:val="006838A2"/>
    <w:rsid w:val="00684579"/>
    <w:rsid w:val="00685DEC"/>
    <w:rsid w:val="0068660F"/>
    <w:rsid w:val="00686F44"/>
    <w:rsid w:val="006873DA"/>
    <w:rsid w:val="00687B79"/>
    <w:rsid w:val="006900BF"/>
    <w:rsid w:val="00690939"/>
    <w:rsid w:val="0069110E"/>
    <w:rsid w:val="00691491"/>
    <w:rsid w:val="006916B4"/>
    <w:rsid w:val="0069278A"/>
    <w:rsid w:val="00692959"/>
    <w:rsid w:val="00692A23"/>
    <w:rsid w:val="0069372B"/>
    <w:rsid w:val="00693CB5"/>
    <w:rsid w:val="00694D47"/>
    <w:rsid w:val="006974D1"/>
    <w:rsid w:val="006978C1"/>
    <w:rsid w:val="006978DC"/>
    <w:rsid w:val="006A1697"/>
    <w:rsid w:val="006A21E6"/>
    <w:rsid w:val="006A29DF"/>
    <w:rsid w:val="006A50C9"/>
    <w:rsid w:val="006A58CB"/>
    <w:rsid w:val="006A5A29"/>
    <w:rsid w:val="006A5CC6"/>
    <w:rsid w:val="006A5F53"/>
    <w:rsid w:val="006A6A2E"/>
    <w:rsid w:val="006A6A4F"/>
    <w:rsid w:val="006A77AD"/>
    <w:rsid w:val="006A7B85"/>
    <w:rsid w:val="006B01D9"/>
    <w:rsid w:val="006B0C7B"/>
    <w:rsid w:val="006B11EE"/>
    <w:rsid w:val="006B14B4"/>
    <w:rsid w:val="006B25FD"/>
    <w:rsid w:val="006B313B"/>
    <w:rsid w:val="006B3E99"/>
    <w:rsid w:val="006B4585"/>
    <w:rsid w:val="006B4CE0"/>
    <w:rsid w:val="006B582B"/>
    <w:rsid w:val="006B59AC"/>
    <w:rsid w:val="006B67DE"/>
    <w:rsid w:val="006B6BCB"/>
    <w:rsid w:val="006B7822"/>
    <w:rsid w:val="006C01FE"/>
    <w:rsid w:val="006C0645"/>
    <w:rsid w:val="006C1580"/>
    <w:rsid w:val="006C2A72"/>
    <w:rsid w:val="006C513F"/>
    <w:rsid w:val="006C52D2"/>
    <w:rsid w:val="006C533E"/>
    <w:rsid w:val="006C6465"/>
    <w:rsid w:val="006C68BB"/>
    <w:rsid w:val="006C6B5B"/>
    <w:rsid w:val="006C6CE1"/>
    <w:rsid w:val="006C7A28"/>
    <w:rsid w:val="006C7B06"/>
    <w:rsid w:val="006D020F"/>
    <w:rsid w:val="006D14AF"/>
    <w:rsid w:val="006D1625"/>
    <w:rsid w:val="006D169E"/>
    <w:rsid w:val="006D19A5"/>
    <w:rsid w:val="006D1BF7"/>
    <w:rsid w:val="006D1DE8"/>
    <w:rsid w:val="006D4218"/>
    <w:rsid w:val="006D4C13"/>
    <w:rsid w:val="006D5741"/>
    <w:rsid w:val="006D697E"/>
    <w:rsid w:val="006D6B42"/>
    <w:rsid w:val="006D6EA0"/>
    <w:rsid w:val="006D7048"/>
    <w:rsid w:val="006D72E7"/>
    <w:rsid w:val="006E0EED"/>
    <w:rsid w:val="006E1972"/>
    <w:rsid w:val="006E2031"/>
    <w:rsid w:val="006E3B0B"/>
    <w:rsid w:val="006E3F28"/>
    <w:rsid w:val="006E67B2"/>
    <w:rsid w:val="006E6B74"/>
    <w:rsid w:val="006E729F"/>
    <w:rsid w:val="006E7858"/>
    <w:rsid w:val="006E7F9A"/>
    <w:rsid w:val="006F1267"/>
    <w:rsid w:val="006F19E1"/>
    <w:rsid w:val="006F1C2C"/>
    <w:rsid w:val="006F37F1"/>
    <w:rsid w:val="006F3AF3"/>
    <w:rsid w:val="006F3E00"/>
    <w:rsid w:val="006F423C"/>
    <w:rsid w:val="006F5B94"/>
    <w:rsid w:val="006F5C1A"/>
    <w:rsid w:val="006F5EAF"/>
    <w:rsid w:val="00700287"/>
    <w:rsid w:val="007022CB"/>
    <w:rsid w:val="007027D9"/>
    <w:rsid w:val="007028C0"/>
    <w:rsid w:val="007028E2"/>
    <w:rsid w:val="00703461"/>
    <w:rsid w:val="0070398D"/>
    <w:rsid w:val="00703D34"/>
    <w:rsid w:val="00704477"/>
    <w:rsid w:val="007044C0"/>
    <w:rsid w:val="0070666F"/>
    <w:rsid w:val="0070677A"/>
    <w:rsid w:val="00706AA6"/>
    <w:rsid w:val="007079FF"/>
    <w:rsid w:val="00707DB2"/>
    <w:rsid w:val="007102E0"/>
    <w:rsid w:val="0071035D"/>
    <w:rsid w:val="0071044D"/>
    <w:rsid w:val="007105A4"/>
    <w:rsid w:val="00710AD6"/>
    <w:rsid w:val="0071120F"/>
    <w:rsid w:val="007118EE"/>
    <w:rsid w:val="00711C40"/>
    <w:rsid w:val="00713D79"/>
    <w:rsid w:val="007141D9"/>
    <w:rsid w:val="00714CFA"/>
    <w:rsid w:val="00715C13"/>
    <w:rsid w:val="00716497"/>
    <w:rsid w:val="00716B51"/>
    <w:rsid w:val="00716CBE"/>
    <w:rsid w:val="00716CDB"/>
    <w:rsid w:val="007174E6"/>
    <w:rsid w:val="00717B4F"/>
    <w:rsid w:val="007201C3"/>
    <w:rsid w:val="0072037C"/>
    <w:rsid w:val="00720688"/>
    <w:rsid w:val="0072163B"/>
    <w:rsid w:val="007234C9"/>
    <w:rsid w:val="00723F0A"/>
    <w:rsid w:val="00724313"/>
    <w:rsid w:val="00724EA1"/>
    <w:rsid w:val="00725252"/>
    <w:rsid w:val="007263C2"/>
    <w:rsid w:val="00726519"/>
    <w:rsid w:val="0072701A"/>
    <w:rsid w:val="00727780"/>
    <w:rsid w:val="00731232"/>
    <w:rsid w:val="00731BD3"/>
    <w:rsid w:val="00731F6E"/>
    <w:rsid w:val="00732710"/>
    <w:rsid w:val="00732ADD"/>
    <w:rsid w:val="007336BE"/>
    <w:rsid w:val="0073481B"/>
    <w:rsid w:val="0073500B"/>
    <w:rsid w:val="007358F8"/>
    <w:rsid w:val="00735F62"/>
    <w:rsid w:val="007375A0"/>
    <w:rsid w:val="00737F37"/>
    <w:rsid w:val="00740591"/>
    <w:rsid w:val="00740E9C"/>
    <w:rsid w:val="007415E9"/>
    <w:rsid w:val="00741D22"/>
    <w:rsid w:val="00742787"/>
    <w:rsid w:val="00742A8F"/>
    <w:rsid w:val="00742C27"/>
    <w:rsid w:val="00743E1B"/>
    <w:rsid w:val="007441B1"/>
    <w:rsid w:val="007445A3"/>
    <w:rsid w:val="00745529"/>
    <w:rsid w:val="007457B4"/>
    <w:rsid w:val="007457C0"/>
    <w:rsid w:val="00745B85"/>
    <w:rsid w:val="00745C93"/>
    <w:rsid w:val="00745DB3"/>
    <w:rsid w:val="00746449"/>
    <w:rsid w:val="007468A3"/>
    <w:rsid w:val="007506AA"/>
    <w:rsid w:val="00750A5C"/>
    <w:rsid w:val="00750C6E"/>
    <w:rsid w:val="00751054"/>
    <w:rsid w:val="007531D7"/>
    <w:rsid w:val="007558C2"/>
    <w:rsid w:val="007565B6"/>
    <w:rsid w:val="007578D4"/>
    <w:rsid w:val="007622E2"/>
    <w:rsid w:val="007625C3"/>
    <w:rsid w:val="00762A00"/>
    <w:rsid w:val="00763476"/>
    <w:rsid w:val="00764082"/>
    <w:rsid w:val="007642AC"/>
    <w:rsid w:val="00764756"/>
    <w:rsid w:val="00764D7F"/>
    <w:rsid w:val="00765A7C"/>
    <w:rsid w:val="00765B83"/>
    <w:rsid w:val="00766520"/>
    <w:rsid w:val="0076720E"/>
    <w:rsid w:val="0076734A"/>
    <w:rsid w:val="00767359"/>
    <w:rsid w:val="00767AAC"/>
    <w:rsid w:val="00767D37"/>
    <w:rsid w:val="0077149C"/>
    <w:rsid w:val="0077189D"/>
    <w:rsid w:val="00771E58"/>
    <w:rsid w:val="0077263B"/>
    <w:rsid w:val="00772A61"/>
    <w:rsid w:val="00772B05"/>
    <w:rsid w:val="00773041"/>
    <w:rsid w:val="007731B5"/>
    <w:rsid w:val="00773788"/>
    <w:rsid w:val="00773811"/>
    <w:rsid w:val="00773C4E"/>
    <w:rsid w:val="00774012"/>
    <w:rsid w:val="00774224"/>
    <w:rsid w:val="0077427A"/>
    <w:rsid w:val="007746A3"/>
    <w:rsid w:val="007756F1"/>
    <w:rsid w:val="00775716"/>
    <w:rsid w:val="00775B99"/>
    <w:rsid w:val="007774AB"/>
    <w:rsid w:val="00777B66"/>
    <w:rsid w:val="00777DC3"/>
    <w:rsid w:val="00780690"/>
    <w:rsid w:val="00780BDD"/>
    <w:rsid w:val="007813FB"/>
    <w:rsid w:val="00781609"/>
    <w:rsid w:val="0078218F"/>
    <w:rsid w:val="00782419"/>
    <w:rsid w:val="0078274F"/>
    <w:rsid w:val="00782B53"/>
    <w:rsid w:val="00784B11"/>
    <w:rsid w:val="00784D48"/>
    <w:rsid w:val="00785532"/>
    <w:rsid w:val="00786113"/>
    <w:rsid w:val="00786918"/>
    <w:rsid w:val="00786AF9"/>
    <w:rsid w:val="00787540"/>
    <w:rsid w:val="0078772D"/>
    <w:rsid w:val="00787AF2"/>
    <w:rsid w:val="00787B96"/>
    <w:rsid w:val="00791195"/>
    <w:rsid w:val="00793585"/>
    <w:rsid w:val="00793762"/>
    <w:rsid w:val="00793D41"/>
    <w:rsid w:val="007940B4"/>
    <w:rsid w:val="0079436A"/>
    <w:rsid w:val="00794CE9"/>
    <w:rsid w:val="00796220"/>
    <w:rsid w:val="0079706C"/>
    <w:rsid w:val="00797224"/>
    <w:rsid w:val="00797781"/>
    <w:rsid w:val="007A03FC"/>
    <w:rsid w:val="007A0C45"/>
    <w:rsid w:val="007A0D8B"/>
    <w:rsid w:val="007A174C"/>
    <w:rsid w:val="007A1D6A"/>
    <w:rsid w:val="007A1F6A"/>
    <w:rsid w:val="007A23F7"/>
    <w:rsid w:val="007A3C83"/>
    <w:rsid w:val="007A4554"/>
    <w:rsid w:val="007A5279"/>
    <w:rsid w:val="007A547D"/>
    <w:rsid w:val="007A589F"/>
    <w:rsid w:val="007A5A9B"/>
    <w:rsid w:val="007A5C3F"/>
    <w:rsid w:val="007A6E7E"/>
    <w:rsid w:val="007A6E99"/>
    <w:rsid w:val="007A70FB"/>
    <w:rsid w:val="007A74F4"/>
    <w:rsid w:val="007B0429"/>
    <w:rsid w:val="007B05E2"/>
    <w:rsid w:val="007B14A9"/>
    <w:rsid w:val="007B1521"/>
    <w:rsid w:val="007B1542"/>
    <w:rsid w:val="007B1EA2"/>
    <w:rsid w:val="007B1F3F"/>
    <w:rsid w:val="007B1FA0"/>
    <w:rsid w:val="007B1FE7"/>
    <w:rsid w:val="007B2857"/>
    <w:rsid w:val="007B3328"/>
    <w:rsid w:val="007B3B34"/>
    <w:rsid w:val="007B4086"/>
    <w:rsid w:val="007B46CE"/>
    <w:rsid w:val="007B4E6C"/>
    <w:rsid w:val="007B5250"/>
    <w:rsid w:val="007B5381"/>
    <w:rsid w:val="007B5C58"/>
    <w:rsid w:val="007B67B6"/>
    <w:rsid w:val="007B6841"/>
    <w:rsid w:val="007B7373"/>
    <w:rsid w:val="007B775D"/>
    <w:rsid w:val="007B7A81"/>
    <w:rsid w:val="007B7BA3"/>
    <w:rsid w:val="007C0784"/>
    <w:rsid w:val="007C1266"/>
    <w:rsid w:val="007C157C"/>
    <w:rsid w:val="007C19D2"/>
    <w:rsid w:val="007C2194"/>
    <w:rsid w:val="007C2204"/>
    <w:rsid w:val="007C3661"/>
    <w:rsid w:val="007C3BF7"/>
    <w:rsid w:val="007C40D7"/>
    <w:rsid w:val="007C41F1"/>
    <w:rsid w:val="007C4CB1"/>
    <w:rsid w:val="007C5595"/>
    <w:rsid w:val="007C7839"/>
    <w:rsid w:val="007C7982"/>
    <w:rsid w:val="007C7E43"/>
    <w:rsid w:val="007C7EE5"/>
    <w:rsid w:val="007D0A00"/>
    <w:rsid w:val="007D1146"/>
    <w:rsid w:val="007D1220"/>
    <w:rsid w:val="007D16C6"/>
    <w:rsid w:val="007D1839"/>
    <w:rsid w:val="007D188A"/>
    <w:rsid w:val="007D1962"/>
    <w:rsid w:val="007D1A07"/>
    <w:rsid w:val="007D21A5"/>
    <w:rsid w:val="007D251D"/>
    <w:rsid w:val="007D2613"/>
    <w:rsid w:val="007D28C1"/>
    <w:rsid w:val="007D2D1F"/>
    <w:rsid w:val="007D3C2E"/>
    <w:rsid w:val="007D410C"/>
    <w:rsid w:val="007D4D6D"/>
    <w:rsid w:val="007D5012"/>
    <w:rsid w:val="007D53FB"/>
    <w:rsid w:val="007D5638"/>
    <w:rsid w:val="007D595E"/>
    <w:rsid w:val="007D5C6F"/>
    <w:rsid w:val="007D6052"/>
    <w:rsid w:val="007D6129"/>
    <w:rsid w:val="007D6569"/>
    <w:rsid w:val="007D73A0"/>
    <w:rsid w:val="007E0401"/>
    <w:rsid w:val="007E0D42"/>
    <w:rsid w:val="007E21B9"/>
    <w:rsid w:val="007E32A6"/>
    <w:rsid w:val="007E3C29"/>
    <w:rsid w:val="007E3E03"/>
    <w:rsid w:val="007E4FDC"/>
    <w:rsid w:val="007E52D3"/>
    <w:rsid w:val="007E5AB0"/>
    <w:rsid w:val="007E5CCC"/>
    <w:rsid w:val="007E5CD6"/>
    <w:rsid w:val="007E6A93"/>
    <w:rsid w:val="007E703D"/>
    <w:rsid w:val="007F04F1"/>
    <w:rsid w:val="007F0879"/>
    <w:rsid w:val="007F0FB1"/>
    <w:rsid w:val="007F1075"/>
    <w:rsid w:val="007F130C"/>
    <w:rsid w:val="007F2772"/>
    <w:rsid w:val="007F40D1"/>
    <w:rsid w:val="007F4941"/>
    <w:rsid w:val="007F4B99"/>
    <w:rsid w:val="007F4F78"/>
    <w:rsid w:val="007F5B35"/>
    <w:rsid w:val="007F5E03"/>
    <w:rsid w:val="007F5E72"/>
    <w:rsid w:val="007F6CFE"/>
    <w:rsid w:val="007F723A"/>
    <w:rsid w:val="008000B3"/>
    <w:rsid w:val="00800B61"/>
    <w:rsid w:val="00800E5A"/>
    <w:rsid w:val="008019C3"/>
    <w:rsid w:val="00802302"/>
    <w:rsid w:val="00803D85"/>
    <w:rsid w:val="00804536"/>
    <w:rsid w:val="008047F6"/>
    <w:rsid w:val="008051E2"/>
    <w:rsid w:val="00805310"/>
    <w:rsid w:val="00805D70"/>
    <w:rsid w:val="008063B5"/>
    <w:rsid w:val="00806740"/>
    <w:rsid w:val="0080791A"/>
    <w:rsid w:val="00810512"/>
    <w:rsid w:val="008108BC"/>
    <w:rsid w:val="00811374"/>
    <w:rsid w:val="008121A5"/>
    <w:rsid w:val="008126B7"/>
    <w:rsid w:val="00814BA8"/>
    <w:rsid w:val="00815078"/>
    <w:rsid w:val="008173D1"/>
    <w:rsid w:val="00817A63"/>
    <w:rsid w:val="0082009E"/>
    <w:rsid w:val="00820A92"/>
    <w:rsid w:val="00821987"/>
    <w:rsid w:val="008219B0"/>
    <w:rsid w:val="00822AA1"/>
    <w:rsid w:val="00822FE9"/>
    <w:rsid w:val="008231B7"/>
    <w:rsid w:val="00824460"/>
    <w:rsid w:val="0082479A"/>
    <w:rsid w:val="00824D9C"/>
    <w:rsid w:val="008259E4"/>
    <w:rsid w:val="00825DA2"/>
    <w:rsid w:val="00826850"/>
    <w:rsid w:val="008268A8"/>
    <w:rsid w:val="00826B0B"/>
    <w:rsid w:val="0082739D"/>
    <w:rsid w:val="00827C57"/>
    <w:rsid w:val="00827D0B"/>
    <w:rsid w:val="00830B76"/>
    <w:rsid w:val="00831183"/>
    <w:rsid w:val="008312EE"/>
    <w:rsid w:val="00831695"/>
    <w:rsid w:val="00831A68"/>
    <w:rsid w:val="008322E1"/>
    <w:rsid w:val="00832362"/>
    <w:rsid w:val="00833038"/>
    <w:rsid w:val="00833C86"/>
    <w:rsid w:val="00834DCC"/>
    <w:rsid w:val="00835AA4"/>
    <w:rsid w:val="00835C00"/>
    <w:rsid w:val="008363F5"/>
    <w:rsid w:val="00836D52"/>
    <w:rsid w:val="00837AE2"/>
    <w:rsid w:val="00840C77"/>
    <w:rsid w:val="00841044"/>
    <w:rsid w:val="00842647"/>
    <w:rsid w:val="008426E9"/>
    <w:rsid w:val="008428DD"/>
    <w:rsid w:val="00842D51"/>
    <w:rsid w:val="00843EF9"/>
    <w:rsid w:val="008441D4"/>
    <w:rsid w:val="00844A5F"/>
    <w:rsid w:val="00844AA8"/>
    <w:rsid w:val="00844BDF"/>
    <w:rsid w:val="00845745"/>
    <w:rsid w:val="00846742"/>
    <w:rsid w:val="00846F6A"/>
    <w:rsid w:val="008476F3"/>
    <w:rsid w:val="00850269"/>
    <w:rsid w:val="008507E8"/>
    <w:rsid w:val="00851126"/>
    <w:rsid w:val="00851175"/>
    <w:rsid w:val="008521ED"/>
    <w:rsid w:val="0085294F"/>
    <w:rsid w:val="008536F1"/>
    <w:rsid w:val="008537F2"/>
    <w:rsid w:val="00853AF9"/>
    <w:rsid w:val="0085449E"/>
    <w:rsid w:val="008544D0"/>
    <w:rsid w:val="00854AE1"/>
    <w:rsid w:val="00854D8C"/>
    <w:rsid w:val="008550E2"/>
    <w:rsid w:val="008551A5"/>
    <w:rsid w:val="00855778"/>
    <w:rsid w:val="00856237"/>
    <w:rsid w:val="008566EB"/>
    <w:rsid w:val="00857912"/>
    <w:rsid w:val="008602BE"/>
    <w:rsid w:val="008622AC"/>
    <w:rsid w:val="00862B57"/>
    <w:rsid w:val="00862DB7"/>
    <w:rsid w:val="00863A77"/>
    <w:rsid w:val="0086434C"/>
    <w:rsid w:val="00864842"/>
    <w:rsid w:val="0086502B"/>
    <w:rsid w:val="0086504B"/>
    <w:rsid w:val="0086541A"/>
    <w:rsid w:val="00866424"/>
    <w:rsid w:val="00866747"/>
    <w:rsid w:val="0086679E"/>
    <w:rsid w:val="00867641"/>
    <w:rsid w:val="008677A7"/>
    <w:rsid w:val="00867B1D"/>
    <w:rsid w:val="00867EE8"/>
    <w:rsid w:val="00871441"/>
    <w:rsid w:val="00871525"/>
    <w:rsid w:val="00871656"/>
    <w:rsid w:val="00871848"/>
    <w:rsid w:val="00871D34"/>
    <w:rsid w:val="0087212A"/>
    <w:rsid w:val="00872274"/>
    <w:rsid w:val="0087299F"/>
    <w:rsid w:val="00872B31"/>
    <w:rsid w:val="00874116"/>
    <w:rsid w:val="0087415D"/>
    <w:rsid w:val="008745BA"/>
    <w:rsid w:val="008745D9"/>
    <w:rsid w:val="0087510B"/>
    <w:rsid w:val="008770AC"/>
    <w:rsid w:val="00877397"/>
    <w:rsid w:val="00877E35"/>
    <w:rsid w:val="0088020F"/>
    <w:rsid w:val="008844AD"/>
    <w:rsid w:val="00884EBB"/>
    <w:rsid w:val="0088571A"/>
    <w:rsid w:val="008857EF"/>
    <w:rsid w:val="00885CD6"/>
    <w:rsid w:val="00885D2D"/>
    <w:rsid w:val="00886223"/>
    <w:rsid w:val="008863A6"/>
    <w:rsid w:val="00886914"/>
    <w:rsid w:val="00886C55"/>
    <w:rsid w:val="00886E67"/>
    <w:rsid w:val="00887ED9"/>
    <w:rsid w:val="008903CB"/>
    <w:rsid w:val="00890465"/>
    <w:rsid w:val="00890792"/>
    <w:rsid w:val="008911B9"/>
    <w:rsid w:val="008914A4"/>
    <w:rsid w:val="00891B76"/>
    <w:rsid w:val="008923D1"/>
    <w:rsid w:val="00894046"/>
    <w:rsid w:val="00894820"/>
    <w:rsid w:val="00894C03"/>
    <w:rsid w:val="00894CE0"/>
    <w:rsid w:val="0089544D"/>
    <w:rsid w:val="008960F2"/>
    <w:rsid w:val="0089616D"/>
    <w:rsid w:val="00896BA8"/>
    <w:rsid w:val="00897118"/>
    <w:rsid w:val="0089758A"/>
    <w:rsid w:val="008A0FE7"/>
    <w:rsid w:val="008A0FFE"/>
    <w:rsid w:val="008A102B"/>
    <w:rsid w:val="008A11D5"/>
    <w:rsid w:val="008A1259"/>
    <w:rsid w:val="008A1EE8"/>
    <w:rsid w:val="008A2572"/>
    <w:rsid w:val="008A3375"/>
    <w:rsid w:val="008A3443"/>
    <w:rsid w:val="008A3CF7"/>
    <w:rsid w:val="008A6162"/>
    <w:rsid w:val="008A7587"/>
    <w:rsid w:val="008B03BD"/>
    <w:rsid w:val="008B0E03"/>
    <w:rsid w:val="008B14E5"/>
    <w:rsid w:val="008B1638"/>
    <w:rsid w:val="008B1972"/>
    <w:rsid w:val="008B2186"/>
    <w:rsid w:val="008B2355"/>
    <w:rsid w:val="008B2E27"/>
    <w:rsid w:val="008B3902"/>
    <w:rsid w:val="008B3A39"/>
    <w:rsid w:val="008B4192"/>
    <w:rsid w:val="008B4899"/>
    <w:rsid w:val="008B4A90"/>
    <w:rsid w:val="008B4CF4"/>
    <w:rsid w:val="008B51AE"/>
    <w:rsid w:val="008B5AC7"/>
    <w:rsid w:val="008B62CB"/>
    <w:rsid w:val="008B67D6"/>
    <w:rsid w:val="008B6DDD"/>
    <w:rsid w:val="008B7379"/>
    <w:rsid w:val="008B7BAC"/>
    <w:rsid w:val="008B7FAA"/>
    <w:rsid w:val="008C0AB1"/>
    <w:rsid w:val="008C140B"/>
    <w:rsid w:val="008C1773"/>
    <w:rsid w:val="008C1AB5"/>
    <w:rsid w:val="008C25C0"/>
    <w:rsid w:val="008C2782"/>
    <w:rsid w:val="008C315E"/>
    <w:rsid w:val="008C359D"/>
    <w:rsid w:val="008C37BD"/>
    <w:rsid w:val="008C396D"/>
    <w:rsid w:val="008C4540"/>
    <w:rsid w:val="008C4870"/>
    <w:rsid w:val="008C5096"/>
    <w:rsid w:val="008C5213"/>
    <w:rsid w:val="008C685B"/>
    <w:rsid w:val="008C75BA"/>
    <w:rsid w:val="008D01D4"/>
    <w:rsid w:val="008D0365"/>
    <w:rsid w:val="008D058C"/>
    <w:rsid w:val="008D1BD6"/>
    <w:rsid w:val="008D2519"/>
    <w:rsid w:val="008D2710"/>
    <w:rsid w:val="008D3449"/>
    <w:rsid w:val="008D410B"/>
    <w:rsid w:val="008D45B5"/>
    <w:rsid w:val="008D551B"/>
    <w:rsid w:val="008D5AD4"/>
    <w:rsid w:val="008D6213"/>
    <w:rsid w:val="008D7153"/>
    <w:rsid w:val="008D74FC"/>
    <w:rsid w:val="008D7603"/>
    <w:rsid w:val="008D7865"/>
    <w:rsid w:val="008D7AA9"/>
    <w:rsid w:val="008E0471"/>
    <w:rsid w:val="008E0BF9"/>
    <w:rsid w:val="008E1AC5"/>
    <w:rsid w:val="008E1CD9"/>
    <w:rsid w:val="008E30D6"/>
    <w:rsid w:val="008E335C"/>
    <w:rsid w:val="008E35F5"/>
    <w:rsid w:val="008E394B"/>
    <w:rsid w:val="008E7351"/>
    <w:rsid w:val="008F1620"/>
    <w:rsid w:val="008F28D6"/>
    <w:rsid w:val="008F32F9"/>
    <w:rsid w:val="008F3904"/>
    <w:rsid w:val="008F3A4B"/>
    <w:rsid w:val="008F3A6F"/>
    <w:rsid w:val="008F41A4"/>
    <w:rsid w:val="008F4AB4"/>
    <w:rsid w:val="008F5F8B"/>
    <w:rsid w:val="008F76FE"/>
    <w:rsid w:val="008F7A1A"/>
    <w:rsid w:val="0090011D"/>
    <w:rsid w:val="009015A2"/>
    <w:rsid w:val="00901FBC"/>
    <w:rsid w:val="009025F9"/>
    <w:rsid w:val="00902DA8"/>
    <w:rsid w:val="00903702"/>
    <w:rsid w:val="00904270"/>
    <w:rsid w:val="00904731"/>
    <w:rsid w:val="00905596"/>
    <w:rsid w:val="009058F3"/>
    <w:rsid w:val="009062DE"/>
    <w:rsid w:val="009064D6"/>
    <w:rsid w:val="009069BC"/>
    <w:rsid w:val="00907822"/>
    <w:rsid w:val="00910DA6"/>
    <w:rsid w:val="0091284F"/>
    <w:rsid w:val="00912D4B"/>
    <w:rsid w:val="00912E4B"/>
    <w:rsid w:val="0091329A"/>
    <w:rsid w:val="00913A76"/>
    <w:rsid w:val="00914A6D"/>
    <w:rsid w:val="00914A8F"/>
    <w:rsid w:val="00915186"/>
    <w:rsid w:val="00915800"/>
    <w:rsid w:val="0091730D"/>
    <w:rsid w:val="00917394"/>
    <w:rsid w:val="009208D0"/>
    <w:rsid w:val="009221E6"/>
    <w:rsid w:val="009233CC"/>
    <w:rsid w:val="00923D1F"/>
    <w:rsid w:val="009242A2"/>
    <w:rsid w:val="0092446E"/>
    <w:rsid w:val="00925375"/>
    <w:rsid w:val="009258BA"/>
    <w:rsid w:val="00925902"/>
    <w:rsid w:val="00925A96"/>
    <w:rsid w:val="00925E95"/>
    <w:rsid w:val="00927C18"/>
    <w:rsid w:val="00932538"/>
    <w:rsid w:val="00933E41"/>
    <w:rsid w:val="00934B52"/>
    <w:rsid w:val="009361B0"/>
    <w:rsid w:val="00936EF2"/>
    <w:rsid w:val="009372EF"/>
    <w:rsid w:val="00937640"/>
    <w:rsid w:val="00940AA6"/>
    <w:rsid w:val="0094126F"/>
    <w:rsid w:val="0094156D"/>
    <w:rsid w:val="00942CA2"/>
    <w:rsid w:val="009437C5"/>
    <w:rsid w:val="009445B8"/>
    <w:rsid w:val="00945842"/>
    <w:rsid w:val="00945DB0"/>
    <w:rsid w:val="00945E9B"/>
    <w:rsid w:val="00946360"/>
    <w:rsid w:val="00946DF2"/>
    <w:rsid w:val="00947066"/>
    <w:rsid w:val="00947668"/>
    <w:rsid w:val="0095072B"/>
    <w:rsid w:val="00951436"/>
    <w:rsid w:val="00951ACB"/>
    <w:rsid w:val="00951D3F"/>
    <w:rsid w:val="00951DC4"/>
    <w:rsid w:val="0095243C"/>
    <w:rsid w:val="00953D01"/>
    <w:rsid w:val="00953FBC"/>
    <w:rsid w:val="00955D3C"/>
    <w:rsid w:val="009563E6"/>
    <w:rsid w:val="00957A17"/>
    <w:rsid w:val="00961C99"/>
    <w:rsid w:val="009625CA"/>
    <w:rsid w:val="00962668"/>
    <w:rsid w:val="00963294"/>
    <w:rsid w:val="00963318"/>
    <w:rsid w:val="0096367C"/>
    <w:rsid w:val="009641B0"/>
    <w:rsid w:val="009645EF"/>
    <w:rsid w:val="0096526D"/>
    <w:rsid w:val="0096565F"/>
    <w:rsid w:val="00965D64"/>
    <w:rsid w:val="009664B3"/>
    <w:rsid w:val="00966CF3"/>
    <w:rsid w:val="00967C2D"/>
    <w:rsid w:val="00970C52"/>
    <w:rsid w:val="00970CFF"/>
    <w:rsid w:val="009712D5"/>
    <w:rsid w:val="009715B5"/>
    <w:rsid w:val="00971817"/>
    <w:rsid w:val="00971B49"/>
    <w:rsid w:val="009739E1"/>
    <w:rsid w:val="00973F02"/>
    <w:rsid w:val="0097446D"/>
    <w:rsid w:val="00974941"/>
    <w:rsid w:val="009749C0"/>
    <w:rsid w:val="00974BD5"/>
    <w:rsid w:val="00975961"/>
    <w:rsid w:val="00975C3D"/>
    <w:rsid w:val="00975CB5"/>
    <w:rsid w:val="0097668E"/>
    <w:rsid w:val="0097681A"/>
    <w:rsid w:val="00976A01"/>
    <w:rsid w:val="00976D69"/>
    <w:rsid w:val="009777D9"/>
    <w:rsid w:val="00977B3B"/>
    <w:rsid w:val="00980BE7"/>
    <w:rsid w:val="00980FB5"/>
    <w:rsid w:val="0098139A"/>
    <w:rsid w:val="00981590"/>
    <w:rsid w:val="00981D7C"/>
    <w:rsid w:val="00981FBD"/>
    <w:rsid w:val="009831B8"/>
    <w:rsid w:val="009833AE"/>
    <w:rsid w:val="00983FED"/>
    <w:rsid w:val="009843E3"/>
    <w:rsid w:val="00986797"/>
    <w:rsid w:val="00986D51"/>
    <w:rsid w:val="009874D9"/>
    <w:rsid w:val="00987A76"/>
    <w:rsid w:val="00987E17"/>
    <w:rsid w:val="0099000A"/>
    <w:rsid w:val="00990065"/>
    <w:rsid w:val="00991FD8"/>
    <w:rsid w:val="00992BC7"/>
    <w:rsid w:val="00993644"/>
    <w:rsid w:val="00995041"/>
    <w:rsid w:val="00995227"/>
    <w:rsid w:val="00995267"/>
    <w:rsid w:val="009957BB"/>
    <w:rsid w:val="009957E4"/>
    <w:rsid w:val="00995C28"/>
    <w:rsid w:val="00995DBF"/>
    <w:rsid w:val="009965A1"/>
    <w:rsid w:val="00997344"/>
    <w:rsid w:val="0099783C"/>
    <w:rsid w:val="00997F34"/>
    <w:rsid w:val="009A021D"/>
    <w:rsid w:val="009A02B4"/>
    <w:rsid w:val="009A0469"/>
    <w:rsid w:val="009A0500"/>
    <w:rsid w:val="009A084D"/>
    <w:rsid w:val="009A0882"/>
    <w:rsid w:val="009A1040"/>
    <w:rsid w:val="009A17E4"/>
    <w:rsid w:val="009A268F"/>
    <w:rsid w:val="009A2954"/>
    <w:rsid w:val="009A41BD"/>
    <w:rsid w:val="009A5092"/>
    <w:rsid w:val="009A58F9"/>
    <w:rsid w:val="009A602B"/>
    <w:rsid w:val="009A6324"/>
    <w:rsid w:val="009A7B79"/>
    <w:rsid w:val="009A7EBF"/>
    <w:rsid w:val="009A7F62"/>
    <w:rsid w:val="009B07E6"/>
    <w:rsid w:val="009B0DFC"/>
    <w:rsid w:val="009B1437"/>
    <w:rsid w:val="009B152A"/>
    <w:rsid w:val="009B28A5"/>
    <w:rsid w:val="009B2B04"/>
    <w:rsid w:val="009B2BB7"/>
    <w:rsid w:val="009B2F93"/>
    <w:rsid w:val="009B348E"/>
    <w:rsid w:val="009B460B"/>
    <w:rsid w:val="009B4D7A"/>
    <w:rsid w:val="009B52DB"/>
    <w:rsid w:val="009B7B69"/>
    <w:rsid w:val="009C1CD2"/>
    <w:rsid w:val="009C24E1"/>
    <w:rsid w:val="009C2928"/>
    <w:rsid w:val="009C3ABA"/>
    <w:rsid w:val="009C446A"/>
    <w:rsid w:val="009C460B"/>
    <w:rsid w:val="009C4668"/>
    <w:rsid w:val="009C4D54"/>
    <w:rsid w:val="009C535C"/>
    <w:rsid w:val="009C5696"/>
    <w:rsid w:val="009C6322"/>
    <w:rsid w:val="009C68AF"/>
    <w:rsid w:val="009C7D27"/>
    <w:rsid w:val="009D0011"/>
    <w:rsid w:val="009D01E8"/>
    <w:rsid w:val="009D1148"/>
    <w:rsid w:val="009D12FA"/>
    <w:rsid w:val="009D17C1"/>
    <w:rsid w:val="009D2D0E"/>
    <w:rsid w:val="009D2E37"/>
    <w:rsid w:val="009D2F62"/>
    <w:rsid w:val="009D2F77"/>
    <w:rsid w:val="009D37D9"/>
    <w:rsid w:val="009D39E7"/>
    <w:rsid w:val="009D42ED"/>
    <w:rsid w:val="009D4667"/>
    <w:rsid w:val="009D4A66"/>
    <w:rsid w:val="009D4C1D"/>
    <w:rsid w:val="009D522F"/>
    <w:rsid w:val="009D56BD"/>
    <w:rsid w:val="009D67AF"/>
    <w:rsid w:val="009D6BF1"/>
    <w:rsid w:val="009D6FF3"/>
    <w:rsid w:val="009D714F"/>
    <w:rsid w:val="009D72AC"/>
    <w:rsid w:val="009D7DF4"/>
    <w:rsid w:val="009E094A"/>
    <w:rsid w:val="009E2FB2"/>
    <w:rsid w:val="009E47EB"/>
    <w:rsid w:val="009E481C"/>
    <w:rsid w:val="009E4B36"/>
    <w:rsid w:val="009E4C59"/>
    <w:rsid w:val="009E5281"/>
    <w:rsid w:val="009E5344"/>
    <w:rsid w:val="009E7A94"/>
    <w:rsid w:val="009E7EFB"/>
    <w:rsid w:val="009F09FD"/>
    <w:rsid w:val="009F0CD6"/>
    <w:rsid w:val="009F32F4"/>
    <w:rsid w:val="009F386C"/>
    <w:rsid w:val="009F47C1"/>
    <w:rsid w:val="009F4832"/>
    <w:rsid w:val="009F4B4B"/>
    <w:rsid w:val="009F4D34"/>
    <w:rsid w:val="009F5B20"/>
    <w:rsid w:val="009F5CDB"/>
    <w:rsid w:val="009F6B10"/>
    <w:rsid w:val="009F7093"/>
    <w:rsid w:val="009F7710"/>
    <w:rsid w:val="009F792C"/>
    <w:rsid w:val="009F7D8B"/>
    <w:rsid w:val="009F7DEA"/>
    <w:rsid w:val="009F7F93"/>
    <w:rsid w:val="00A00563"/>
    <w:rsid w:val="00A0074D"/>
    <w:rsid w:val="00A00EC6"/>
    <w:rsid w:val="00A0145D"/>
    <w:rsid w:val="00A01651"/>
    <w:rsid w:val="00A019C4"/>
    <w:rsid w:val="00A02559"/>
    <w:rsid w:val="00A02B77"/>
    <w:rsid w:val="00A033E7"/>
    <w:rsid w:val="00A036D7"/>
    <w:rsid w:val="00A04246"/>
    <w:rsid w:val="00A04AFA"/>
    <w:rsid w:val="00A05430"/>
    <w:rsid w:val="00A058BC"/>
    <w:rsid w:val="00A05CF3"/>
    <w:rsid w:val="00A06234"/>
    <w:rsid w:val="00A07239"/>
    <w:rsid w:val="00A07360"/>
    <w:rsid w:val="00A07D1E"/>
    <w:rsid w:val="00A100B9"/>
    <w:rsid w:val="00A11143"/>
    <w:rsid w:val="00A11436"/>
    <w:rsid w:val="00A11B02"/>
    <w:rsid w:val="00A1206C"/>
    <w:rsid w:val="00A1210D"/>
    <w:rsid w:val="00A1243C"/>
    <w:rsid w:val="00A125C9"/>
    <w:rsid w:val="00A12D2E"/>
    <w:rsid w:val="00A13000"/>
    <w:rsid w:val="00A13035"/>
    <w:rsid w:val="00A132D8"/>
    <w:rsid w:val="00A14AED"/>
    <w:rsid w:val="00A14CFE"/>
    <w:rsid w:val="00A150BD"/>
    <w:rsid w:val="00A15BD4"/>
    <w:rsid w:val="00A16337"/>
    <w:rsid w:val="00A165E3"/>
    <w:rsid w:val="00A16F1B"/>
    <w:rsid w:val="00A17C94"/>
    <w:rsid w:val="00A21092"/>
    <w:rsid w:val="00A21C4C"/>
    <w:rsid w:val="00A22550"/>
    <w:rsid w:val="00A2353A"/>
    <w:rsid w:val="00A239DF"/>
    <w:rsid w:val="00A2442C"/>
    <w:rsid w:val="00A246D3"/>
    <w:rsid w:val="00A25ECB"/>
    <w:rsid w:val="00A2732E"/>
    <w:rsid w:val="00A27906"/>
    <w:rsid w:val="00A27AD9"/>
    <w:rsid w:val="00A30F85"/>
    <w:rsid w:val="00A315B0"/>
    <w:rsid w:val="00A317B2"/>
    <w:rsid w:val="00A32132"/>
    <w:rsid w:val="00A32551"/>
    <w:rsid w:val="00A3359D"/>
    <w:rsid w:val="00A3372D"/>
    <w:rsid w:val="00A343BD"/>
    <w:rsid w:val="00A349F1"/>
    <w:rsid w:val="00A34D71"/>
    <w:rsid w:val="00A3586D"/>
    <w:rsid w:val="00A35966"/>
    <w:rsid w:val="00A35D3A"/>
    <w:rsid w:val="00A365AE"/>
    <w:rsid w:val="00A36670"/>
    <w:rsid w:val="00A37364"/>
    <w:rsid w:val="00A376D8"/>
    <w:rsid w:val="00A409A0"/>
    <w:rsid w:val="00A415F6"/>
    <w:rsid w:val="00A423EB"/>
    <w:rsid w:val="00A42A18"/>
    <w:rsid w:val="00A4343B"/>
    <w:rsid w:val="00A438EC"/>
    <w:rsid w:val="00A43B46"/>
    <w:rsid w:val="00A441E8"/>
    <w:rsid w:val="00A44462"/>
    <w:rsid w:val="00A46002"/>
    <w:rsid w:val="00A46CC6"/>
    <w:rsid w:val="00A46DCD"/>
    <w:rsid w:val="00A47061"/>
    <w:rsid w:val="00A47860"/>
    <w:rsid w:val="00A47DE1"/>
    <w:rsid w:val="00A47E21"/>
    <w:rsid w:val="00A5105F"/>
    <w:rsid w:val="00A52080"/>
    <w:rsid w:val="00A53451"/>
    <w:rsid w:val="00A53D29"/>
    <w:rsid w:val="00A54534"/>
    <w:rsid w:val="00A5573D"/>
    <w:rsid w:val="00A55E28"/>
    <w:rsid w:val="00A564A1"/>
    <w:rsid w:val="00A56BF8"/>
    <w:rsid w:val="00A57B12"/>
    <w:rsid w:val="00A57C7C"/>
    <w:rsid w:val="00A60FA9"/>
    <w:rsid w:val="00A60FEE"/>
    <w:rsid w:val="00A61101"/>
    <w:rsid w:val="00A6171D"/>
    <w:rsid w:val="00A62CAF"/>
    <w:rsid w:val="00A6307A"/>
    <w:rsid w:val="00A65805"/>
    <w:rsid w:val="00A658E5"/>
    <w:rsid w:val="00A65EF0"/>
    <w:rsid w:val="00A65FBA"/>
    <w:rsid w:val="00A67726"/>
    <w:rsid w:val="00A70464"/>
    <w:rsid w:val="00A727CE"/>
    <w:rsid w:val="00A729C8"/>
    <w:rsid w:val="00A73527"/>
    <w:rsid w:val="00A73529"/>
    <w:rsid w:val="00A74D9A"/>
    <w:rsid w:val="00A753B0"/>
    <w:rsid w:val="00A753D3"/>
    <w:rsid w:val="00A76B8A"/>
    <w:rsid w:val="00A770CA"/>
    <w:rsid w:val="00A77A69"/>
    <w:rsid w:val="00A80053"/>
    <w:rsid w:val="00A80210"/>
    <w:rsid w:val="00A81133"/>
    <w:rsid w:val="00A82218"/>
    <w:rsid w:val="00A84272"/>
    <w:rsid w:val="00A84DF7"/>
    <w:rsid w:val="00A86302"/>
    <w:rsid w:val="00A86B04"/>
    <w:rsid w:val="00A87700"/>
    <w:rsid w:val="00A87744"/>
    <w:rsid w:val="00A87B78"/>
    <w:rsid w:val="00A910B0"/>
    <w:rsid w:val="00A91AC6"/>
    <w:rsid w:val="00A91F78"/>
    <w:rsid w:val="00A92169"/>
    <w:rsid w:val="00A93472"/>
    <w:rsid w:val="00A93941"/>
    <w:rsid w:val="00A93A3C"/>
    <w:rsid w:val="00A94836"/>
    <w:rsid w:val="00A94E69"/>
    <w:rsid w:val="00A97013"/>
    <w:rsid w:val="00A97944"/>
    <w:rsid w:val="00AA04FB"/>
    <w:rsid w:val="00AA09B5"/>
    <w:rsid w:val="00AA0EE6"/>
    <w:rsid w:val="00AA15D2"/>
    <w:rsid w:val="00AA2847"/>
    <w:rsid w:val="00AA2D32"/>
    <w:rsid w:val="00AA3326"/>
    <w:rsid w:val="00AA3612"/>
    <w:rsid w:val="00AA45C9"/>
    <w:rsid w:val="00AA487A"/>
    <w:rsid w:val="00AA494C"/>
    <w:rsid w:val="00AA53F0"/>
    <w:rsid w:val="00AA568C"/>
    <w:rsid w:val="00AA63E1"/>
    <w:rsid w:val="00AA65F5"/>
    <w:rsid w:val="00AA7061"/>
    <w:rsid w:val="00AA73F4"/>
    <w:rsid w:val="00AB0BB5"/>
    <w:rsid w:val="00AB1A48"/>
    <w:rsid w:val="00AB21B9"/>
    <w:rsid w:val="00AB268E"/>
    <w:rsid w:val="00AB32ED"/>
    <w:rsid w:val="00AB3323"/>
    <w:rsid w:val="00AB3387"/>
    <w:rsid w:val="00AB3617"/>
    <w:rsid w:val="00AB557A"/>
    <w:rsid w:val="00AB61FB"/>
    <w:rsid w:val="00AB69B1"/>
    <w:rsid w:val="00AB6A7B"/>
    <w:rsid w:val="00AB6C5D"/>
    <w:rsid w:val="00AB759C"/>
    <w:rsid w:val="00AB7757"/>
    <w:rsid w:val="00AB78A3"/>
    <w:rsid w:val="00AB7D97"/>
    <w:rsid w:val="00AB7DDE"/>
    <w:rsid w:val="00AC0ECB"/>
    <w:rsid w:val="00AC1001"/>
    <w:rsid w:val="00AC1A72"/>
    <w:rsid w:val="00AC2109"/>
    <w:rsid w:val="00AC234F"/>
    <w:rsid w:val="00AC26C1"/>
    <w:rsid w:val="00AC28F5"/>
    <w:rsid w:val="00AC2993"/>
    <w:rsid w:val="00AC3F3F"/>
    <w:rsid w:val="00AC4521"/>
    <w:rsid w:val="00AC4A0E"/>
    <w:rsid w:val="00AC52A8"/>
    <w:rsid w:val="00AC52C7"/>
    <w:rsid w:val="00AC5313"/>
    <w:rsid w:val="00AC5696"/>
    <w:rsid w:val="00AC5981"/>
    <w:rsid w:val="00AC5DD0"/>
    <w:rsid w:val="00AC5F9D"/>
    <w:rsid w:val="00AC5FF4"/>
    <w:rsid w:val="00AC6912"/>
    <w:rsid w:val="00AC6D10"/>
    <w:rsid w:val="00AC7656"/>
    <w:rsid w:val="00AC78A9"/>
    <w:rsid w:val="00AD0277"/>
    <w:rsid w:val="00AD135F"/>
    <w:rsid w:val="00AD13F8"/>
    <w:rsid w:val="00AD179E"/>
    <w:rsid w:val="00AD189D"/>
    <w:rsid w:val="00AD3DB0"/>
    <w:rsid w:val="00AD4536"/>
    <w:rsid w:val="00AD47DC"/>
    <w:rsid w:val="00AD4C9D"/>
    <w:rsid w:val="00AD6388"/>
    <w:rsid w:val="00AD697C"/>
    <w:rsid w:val="00AD7644"/>
    <w:rsid w:val="00AE0245"/>
    <w:rsid w:val="00AE0CD4"/>
    <w:rsid w:val="00AE1500"/>
    <w:rsid w:val="00AE18FC"/>
    <w:rsid w:val="00AE1C0E"/>
    <w:rsid w:val="00AE1D68"/>
    <w:rsid w:val="00AE2E71"/>
    <w:rsid w:val="00AE364E"/>
    <w:rsid w:val="00AE3E61"/>
    <w:rsid w:val="00AE435D"/>
    <w:rsid w:val="00AE4577"/>
    <w:rsid w:val="00AE4E67"/>
    <w:rsid w:val="00AE5E36"/>
    <w:rsid w:val="00AE6CA9"/>
    <w:rsid w:val="00AE70BA"/>
    <w:rsid w:val="00AE713B"/>
    <w:rsid w:val="00AE7242"/>
    <w:rsid w:val="00AE7505"/>
    <w:rsid w:val="00AF08E3"/>
    <w:rsid w:val="00AF2B94"/>
    <w:rsid w:val="00AF3996"/>
    <w:rsid w:val="00AF3A74"/>
    <w:rsid w:val="00AF3E8F"/>
    <w:rsid w:val="00AF507E"/>
    <w:rsid w:val="00AF5D3C"/>
    <w:rsid w:val="00AF67CC"/>
    <w:rsid w:val="00AF6C37"/>
    <w:rsid w:val="00AF6EAF"/>
    <w:rsid w:val="00AF70A7"/>
    <w:rsid w:val="00AF7D66"/>
    <w:rsid w:val="00B0181C"/>
    <w:rsid w:val="00B01B2A"/>
    <w:rsid w:val="00B01EF0"/>
    <w:rsid w:val="00B02C76"/>
    <w:rsid w:val="00B03215"/>
    <w:rsid w:val="00B04243"/>
    <w:rsid w:val="00B04310"/>
    <w:rsid w:val="00B04327"/>
    <w:rsid w:val="00B0435A"/>
    <w:rsid w:val="00B0453E"/>
    <w:rsid w:val="00B05860"/>
    <w:rsid w:val="00B05B0D"/>
    <w:rsid w:val="00B05B32"/>
    <w:rsid w:val="00B06311"/>
    <w:rsid w:val="00B06DBB"/>
    <w:rsid w:val="00B108BB"/>
    <w:rsid w:val="00B10A95"/>
    <w:rsid w:val="00B1120E"/>
    <w:rsid w:val="00B1128C"/>
    <w:rsid w:val="00B11438"/>
    <w:rsid w:val="00B1147C"/>
    <w:rsid w:val="00B11719"/>
    <w:rsid w:val="00B11BB6"/>
    <w:rsid w:val="00B12049"/>
    <w:rsid w:val="00B12A80"/>
    <w:rsid w:val="00B1326E"/>
    <w:rsid w:val="00B13B99"/>
    <w:rsid w:val="00B14035"/>
    <w:rsid w:val="00B1503F"/>
    <w:rsid w:val="00B15443"/>
    <w:rsid w:val="00B15699"/>
    <w:rsid w:val="00B156F9"/>
    <w:rsid w:val="00B169DE"/>
    <w:rsid w:val="00B172BB"/>
    <w:rsid w:val="00B17799"/>
    <w:rsid w:val="00B17F96"/>
    <w:rsid w:val="00B21A29"/>
    <w:rsid w:val="00B21EDE"/>
    <w:rsid w:val="00B22AAD"/>
    <w:rsid w:val="00B23048"/>
    <w:rsid w:val="00B256FF"/>
    <w:rsid w:val="00B25BE8"/>
    <w:rsid w:val="00B268BE"/>
    <w:rsid w:val="00B305F6"/>
    <w:rsid w:val="00B30E04"/>
    <w:rsid w:val="00B31986"/>
    <w:rsid w:val="00B31DDC"/>
    <w:rsid w:val="00B32171"/>
    <w:rsid w:val="00B322F1"/>
    <w:rsid w:val="00B32937"/>
    <w:rsid w:val="00B333E9"/>
    <w:rsid w:val="00B34391"/>
    <w:rsid w:val="00B34FA2"/>
    <w:rsid w:val="00B35C58"/>
    <w:rsid w:val="00B361E6"/>
    <w:rsid w:val="00B371A1"/>
    <w:rsid w:val="00B37569"/>
    <w:rsid w:val="00B37809"/>
    <w:rsid w:val="00B406B8"/>
    <w:rsid w:val="00B42C70"/>
    <w:rsid w:val="00B42E72"/>
    <w:rsid w:val="00B4388A"/>
    <w:rsid w:val="00B43BAE"/>
    <w:rsid w:val="00B43D65"/>
    <w:rsid w:val="00B4534D"/>
    <w:rsid w:val="00B47A2A"/>
    <w:rsid w:val="00B502DE"/>
    <w:rsid w:val="00B50E72"/>
    <w:rsid w:val="00B511D3"/>
    <w:rsid w:val="00B51D31"/>
    <w:rsid w:val="00B51EAA"/>
    <w:rsid w:val="00B52A22"/>
    <w:rsid w:val="00B531D2"/>
    <w:rsid w:val="00B549B6"/>
    <w:rsid w:val="00B54CD7"/>
    <w:rsid w:val="00B55DFC"/>
    <w:rsid w:val="00B562A9"/>
    <w:rsid w:val="00B562D2"/>
    <w:rsid w:val="00B57020"/>
    <w:rsid w:val="00B57537"/>
    <w:rsid w:val="00B57658"/>
    <w:rsid w:val="00B57C2A"/>
    <w:rsid w:val="00B60825"/>
    <w:rsid w:val="00B60EE2"/>
    <w:rsid w:val="00B61806"/>
    <w:rsid w:val="00B61888"/>
    <w:rsid w:val="00B619D9"/>
    <w:rsid w:val="00B62732"/>
    <w:rsid w:val="00B63489"/>
    <w:rsid w:val="00B635C0"/>
    <w:rsid w:val="00B636A2"/>
    <w:rsid w:val="00B63AB0"/>
    <w:rsid w:val="00B64011"/>
    <w:rsid w:val="00B65DC5"/>
    <w:rsid w:val="00B65EDF"/>
    <w:rsid w:val="00B662BA"/>
    <w:rsid w:val="00B66C9C"/>
    <w:rsid w:val="00B67930"/>
    <w:rsid w:val="00B704C8"/>
    <w:rsid w:val="00B71AE8"/>
    <w:rsid w:val="00B71F6A"/>
    <w:rsid w:val="00B72082"/>
    <w:rsid w:val="00B72DFD"/>
    <w:rsid w:val="00B73997"/>
    <w:rsid w:val="00B74C69"/>
    <w:rsid w:val="00B74ECE"/>
    <w:rsid w:val="00B7530F"/>
    <w:rsid w:val="00B75926"/>
    <w:rsid w:val="00B75FF7"/>
    <w:rsid w:val="00B771CA"/>
    <w:rsid w:val="00B77340"/>
    <w:rsid w:val="00B77EC5"/>
    <w:rsid w:val="00B801A9"/>
    <w:rsid w:val="00B8026D"/>
    <w:rsid w:val="00B8071C"/>
    <w:rsid w:val="00B80875"/>
    <w:rsid w:val="00B8107F"/>
    <w:rsid w:val="00B81133"/>
    <w:rsid w:val="00B8133D"/>
    <w:rsid w:val="00B82045"/>
    <w:rsid w:val="00B83DD0"/>
    <w:rsid w:val="00B841C7"/>
    <w:rsid w:val="00B84CB9"/>
    <w:rsid w:val="00B84D77"/>
    <w:rsid w:val="00B8509F"/>
    <w:rsid w:val="00B854E7"/>
    <w:rsid w:val="00B85500"/>
    <w:rsid w:val="00B8564A"/>
    <w:rsid w:val="00B860EA"/>
    <w:rsid w:val="00B8676A"/>
    <w:rsid w:val="00B86978"/>
    <w:rsid w:val="00B86CE8"/>
    <w:rsid w:val="00B86E36"/>
    <w:rsid w:val="00B870F9"/>
    <w:rsid w:val="00B9054C"/>
    <w:rsid w:val="00B90C68"/>
    <w:rsid w:val="00B9100D"/>
    <w:rsid w:val="00B91736"/>
    <w:rsid w:val="00B91973"/>
    <w:rsid w:val="00B91E65"/>
    <w:rsid w:val="00B91FD0"/>
    <w:rsid w:val="00B933AE"/>
    <w:rsid w:val="00B93EB9"/>
    <w:rsid w:val="00B946EA"/>
    <w:rsid w:val="00B9519D"/>
    <w:rsid w:val="00B9523E"/>
    <w:rsid w:val="00B95440"/>
    <w:rsid w:val="00B956EE"/>
    <w:rsid w:val="00B95917"/>
    <w:rsid w:val="00BA05F5"/>
    <w:rsid w:val="00BA0C21"/>
    <w:rsid w:val="00BA1145"/>
    <w:rsid w:val="00BA1613"/>
    <w:rsid w:val="00BA1998"/>
    <w:rsid w:val="00BA1B5C"/>
    <w:rsid w:val="00BA1CF5"/>
    <w:rsid w:val="00BA2DC2"/>
    <w:rsid w:val="00BA2FE0"/>
    <w:rsid w:val="00BA53DD"/>
    <w:rsid w:val="00BA5EDA"/>
    <w:rsid w:val="00BA5F3B"/>
    <w:rsid w:val="00BA66B9"/>
    <w:rsid w:val="00BB101A"/>
    <w:rsid w:val="00BB108D"/>
    <w:rsid w:val="00BB149E"/>
    <w:rsid w:val="00BB174D"/>
    <w:rsid w:val="00BB190D"/>
    <w:rsid w:val="00BB2316"/>
    <w:rsid w:val="00BB246C"/>
    <w:rsid w:val="00BB2FF6"/>
    <w:rsid w:val="00BB333E"/>
    <w:rsid w:val="00BB33A1"/>
    <w:rsid w:val="00BB37E1"/>
    <w:rsid w:val="00BB521B"/>
    <w:rsid w:val="00BB69FC"/>
    <w:rsid w:val="00BB6B2A"/>
    <w:rsid w:val="00BB7097"/>
    <w:rsid w:val="00BB7E44"/>
    <w:rsid w:val="00BB7F43"/>
    <w:rsid w:val="00BC1113"/>
    <w:rsid w:val="00BC198F"/>
    <w:rsid w:val="00BC1CB0"/>
    <w:rsid w:val="00BC1E69"/>
    <w:rsid w:val="00BC22A3"/>
    <w:rsid w:val="00BC26FF"/>
    <w:rsid w:val="00BC2D48"/>
    <w:rsid w:val="00BC2D99"/>
    <w:rsid w:val="00BC3265"/>
    <w:rsid w:val="00BC3DFE"/>
    <w:rsid w:val="00BC4623"/>
    <w:rsid w:val="00BC4771"/>
    <w:rsid w:val="00BC5BD9"/>
    <w:rsid w:val="00BC6988"/>
    <w:rsid w:val="00BC6D07"/>
    <w:rsid w:val="00BC709D"/>
    <w:rsid w:val="00BC7375"/>
    <w:rsid w:val="00BC7F71"/>
    <w:rsid w:val="00BD00C6"/>
    <w:rsid w:val="00BD065F"/>
    <w:rsid w:val="00BD18C3"/>
    <w:rsid w:val="00BD1F37"/>
    <w:rsid w:val="00BD239E"/>
    <w:rsid w:val="00BD2402"/>
    <w:rsid w:val="00BD3951"/>
    <w:rsid w:val="00BD44F9"/>
    <w:rsid w:val="00BD455E"/>
    <w:rsid w:val="00BD5007"/>
    <w:rsid w:val="00BD5371"/>
    <w:rsid w:val="00BD5C6C"/>
    <w:rsid w:val="00BD6EF2"/>
    <w:rsid w:val="00BD6FCE"/>
    <w:rsid w:val="00BD7105"/>
    <w:rsid w:val="00BE02B1"/>
    <w:rsid w:val="00BE071B"/>
    <w:rsid w:val="00BE0D98"/>
    <w:rsid w:val="00BE38C9"/>
    <w:rsid w:val="00BE3D56"/>
    <w:rsid w:val="00BE42B8"/>
    <w:rsid w:val="00BE48EF"/>
    <w:rsid w:val="00BE4AB1"/>
    <w:rsid w:val="00BE4C1B"/>
    <w:rsid w:val="00BE5044"/>
    <w:rsid w:val="00BE558F"/>
    <w:rsid w:val="00BE5721"/>
    <w:rsid w:val="00BE5852"/>
    <w:rsid w:val="00BE5E8E"/>
    <w:rsid w:val="00BE64DD"/>
    <w:rsid w:val="00BE754E"/>
    <w:rsid w:val="00BF0467"/>
    <w:rsid w:val="00BF126F"/>
    <w:rsid w:val="00BF1801"/>
    <w:rsid w:val="00BF1A65"/>
    <w:rsid w:val="00BF1E0B"/>
    <w:rsid w:val="00BF2234"/>
    <w:rsid w:val="00BF25AD"/>
    <w:rsid w:val="00BF3652"/>
    <w:rsid w:val="00BF40E4"/>
    <w:rsid w:val="00BF51B5"/>
    <w:rsid w:val="00BF536F"/>
    <w:rsid w:val="00BF5495"/>
    <w:rsid w:val="00BF56CC"/>
    <w:rsid w:val="00BF59C6"/>
    <w:rsid w:val="00BF614C"/>
    <w:rsid w:val="00BF62CE"/>
    <w:rsid w:val="00BF66C0"/>
    <w:rsid w:val="00BF6CED"/>
    <w:rsid w:val="00BF7829"/>
    <w:rsid w:val="00C0074C"/>
    <w:rsid w:val="00C00988"/>
    <w:rsid w:val="00C00B20"/>
    <w:rsid w:val="00C01209"/>
    <w:rsid w:val="00C013AA"/>
    <w:rsid w:val="00C023B8"/>
    <w:rsid w:val="00C027B1"/>
    <w:rsid w:val="00C02944"/>
    <w:rsid w:val="00C03CC2"/>
    <w:rsid w:val="00C03FDF"/>
    <w:rsid w:val="00C04709"/>
    <w:rsid w:val="00C0597D"/>
    <w:rsid w:val="00C07ABC"/>
    <w:rsid w:val="00C07AC1"/>
    <w:rsid w:val="00C07B2F"/>
    <w:rsid w:val="00C07B71"/>
    <w:rsid w:val="00C07E5B"/>
    <w:rsid w:val="00C102FC"/>
    <w:rsid w:val="00C11160"/>
    <w:rsid w:val="00C114E6"/>
    <w:rsid w:val="00C1179D"/>
    <w:rsid w:val="00C13614"/>
    <w:rsid w:val="00C13B99"/>
    <w:rsid w:val="00C149A1"/>
    <w:rsid w:val="00C15B18"/>
    <w:rsid w:val="00C15E19"/>
    <w:rsid w:val="00C16958"/>
    <w:rsid w:val="00C176F5"/>
    <w:rsid w:val="00C20CC5"/>
    <w:rsid w:val="00C20E9C"/>
    <w:rsid w:val="00C21565"/>
    <w:rsid w:val="00C2174A"/>
    <w:rsid w:val="00C22127"/>
    <w:rsid w:val="00C2246D"/>
    <w:rsid w:val="00C224EB"/>
    <w:rsid w:val="00C22BA3"/>
    <w:rsid w:val="00C23582"/>
    <w:rsid w:val="00C23661"/>
    <w:rsid w:val="00C23F9A"/>
    <w:rsid w:val="00C24115"/>
    <w:rsid w:val="00C24483"/>
    <w:rsid w:val="00C25D45"/>
    <w:rsid w:val="00C25D53"/>
    <w:rsid w:val="00C260F8"/>
    <w:rsid w:val="00C2759C"/>
    <w:rsid w:val="00C277FF"/>
    <w:rsid w:val="00C27A29"/>
    <w:rsid w:val="00C301EA"/>
    <w:rsid w:val="00C3065E"/>
    <w:rsid w:val="00C31235"/>
    <w:rsid w:val="00C31552"/>
    <w:rsid w:val="00C31932"/>
    <w:rsid w:val="00C319BD"/>
    <w:rsid w:val="00C32C5D"/>
    <w:rsid w:val="00C3329B"/>
    <w:rsid w:val="00C33399"/>
    <w:rsid w:val="00C33466"/>
    <w:rsid w:val="00C33E41"/>
    <w:rsid w:val="00C349C9"/>
    <w:rsid w:val="00C34C26"/>
    <w:rsid w:val="00C34DFD"/>
    <w:rsid w:val="00C35218"/>
    <w:rsid w:val="00C3573A"/>
    <w:rsid w:val="00C359B6"/>
    <w:rsid w:val="00C362A8"/>
    <w:rsid w:val="00C369E9"/>
    <w:rsid w:val="00C37296"/>
    <w:rsid w:val="00C37750"/>
    <w:rsid w:val="00C3781F"/>
    <w:rsid w:val="00C37A74"/>
    <w:rsid w:val="00C400DF"/>
    <w:rsid w:val="00C40A93"/>
    <w:rsid w:val="00C41514"/>
    <w:rsid w:val="00C418D7"/>
    <w:rsid w:val="00C42DB3"/>
    <w:rsid w:val="00C42F83"/>
    <w:rsid w:val="00C43984"/>
    <w:rsid w:val="00C43ABF"/>
    <w:rsid w:val="00C44CAD"/>
    <w:rsid w:val="00C464A6"/>
    <w:rsid w:val="00C4674D"/>
    <w:rsid w:val="00C46792"/>
    <w:rsid w:val="00C47859"/>
    <w:rsid w:val="00C478AC"/>
    <w:rsid w:val="00C47A0E"/>
    <w:rsid w:val="00C47FAB"/>
    <w:rsid w:val="00C50331"/>
    <w:rsid w:val="00C509C1"/>
    <w:rsid w:val="00C50D8B"/>
    <w:rsid w:val="00C51371"/>
    <w:rsid w:val="00C52A75"/>
    <w:rsid w:val="00C52CBD"/>
    <w:rsid w:val="00C53ADE"/>
    <w:rsid w:val="00C53B1F"/>
    <w:rsid w:val="00C53D66"/>
    <w:rsid w:val="00C5449F"/>
    <w:rsid w:val="00C5505A"/>
    <w:rsid w:val="00C5511E"/>
    <w:rsid w:val="00C5581F"/>
    <w:rsid w:val="00C55D32"/>
    <w:rsid w:val="00C565EC"/>
    <w:rsid w:val="00C56663"/>
    <w:rsid w:val="00C568F5"/>
    <w:rsid w:val="00C56BD6"/>
    <w:rsid w:val="00C56FEC"/>
    <w:rsid w:val="00C57F0A"/>
    <w:rsid w:val="00C61979"/>
    <w:rsid w:val="00C627BB"/>
    <w:rsid w:val="00C63673"/>
    <w:rsid w:val="00C63A69"/>
    <w:rsid w:val="00C65273"/>
    <w:rsid w:val="00C65F6A"/>
    <w:rsid w:val="00C660BF"/>
    <w:rsid w:val="00C66BFF"/>
    <w:rsid w:val="00C67841"/>
    <w:rsid w:val="00C67ABB"/>
    <w:rsid w:val="00C71239"/>
    <w:rsid w:val="00C72769"/>
    <w:rsid w:val="00C72DF6"/>
    <w:rsid w:val="00C72E7C"/>
    <w:rsid w:val="00C739AD"/>
    <w:rsid w:val="00C75CF0"/>
    <w:rsid w:val="00C75DA1"/>
    <w:rsid w:val="00C75DF4"/>
    <w:rsid w:val="00C75E44"/>
    <w:rsid w:val="00C75EAD"/>
    <w:rsid w:val="00C762ED"/>
    <w:rsid w:val="00C76DE3"/>
    <w:rsid w:val="00C770EA"/>
    <w:rsid w:val="00C77476"/>
    <w:rsid w:val="00C80111"/>
    <w:rsid w:val="00C8040B"/>
    <w:rsid w:val="00C80913"/>
    <w:rsid w:val="00C80CE1"/>
    <w:rsid w:val="00C80EBF"/>
    <w:rsid w:val="00C8197B"/>
    <w:rsid w:val="00C82089"/>
    <w:rsid w:val="00C84816"/>
    <w:rsid w:val="00C84B54"/>
    <w:rsid w:val="00C8534E"/>
    <w:rsid w:val="00C8566C"/>
    <w:rsid w:val="00C87421"/>
    <w:rsid w:val="00C87EF7"/>
    <w:rsid w:val="00C9040D"/>
    <w:rsid w:val="00C90637"/>
    <w:rsid w:val="00C90B40"/>
    <w:rsid w:val="00C91AA1"/>
    <w:rsid w:val="00C9286E"/>
    <w:rsid w:val="00C92C67"/>
    <w:rsid w:val="00C938E5"/>
    <w:rsid w:val="00C9407C"/>
    <w:rsid w:val="00C94E56"/>
    <w:rsid w:val="00C95C85"/>
    <w:rsid w:val="00C9786D"/>
    <w:rsid w:val="00C97F85"/>
    <w:rsid w:val="00CA0581"/>
    <w:rsid w:val="00CA0A06"/>
    <w:rsid w:val="00CA0F9A"/>
    <w:rsid w:val="00CA12EE"/>
    <w:rsid w:val="00CA1393"/>
    <w:rsid w:val="00CA148B"/>
    <w:rsid w:val="00CA1522"/>
    <w:rsid w:val="00CA15EA"/>
    <w:rsid w:val="00CA25ED"/>
    <w:rsid w:val="00CA3022"/>
    <w:rsid w:val="00CA311D"/>
    <w:rsid w:val="00CA33D4"/>
    <w:rsid w:val="00CA457C"/>
    <w:rsid w:val="00CA45CB"/>
    <w:rsid w:val="00CA5E49"/>
    <w:rsid w:val="00CA62CF"/>
    <w:rsid w:val="00CA6C64"/>
    <w:rsid w:val="00CA6F42"/>
    <w:rsid w:val="00CA7643"/>
    <w:rsid w:val="00CA7A4A"/>
    <w:rsid w:val="00CA7D85"/>
    <w:rsid w:val="00CB0397"/>
    <w:rsid w:val="00CB0524"/>
    <w:rsid w:val="00CB1044"/>
    <w:rsid w:val="00CB1542"/>
    <w:rsid w:val="00CB1C9F"/>
    <w:rsid w:val="00CB200C"/>
    <w:rsid w:val="00CB2051"/>
    <w:rsid w:val="00CB20CA"/>
    <w:rsid w:val="00CB23AA"/>
    <w:rsid w:val="00CB2498"/>
    <w:rsid w:val="00CB3241"/>
    <w:rsid w:val="00CB3258"/>
    <w:rsid w:val="00CB393B"/>
    <w:rsid w:val="00CB397D"/>
    <w:rsid w:val="00CB4C2E"/>
    <w:rsid w:val="00CB50F1"/>
    <w:rsid w:val="00CB5337"/>
    <w:rsid w:val="00CB5851"/>
    <w:rsid w:val="00CB676F"/>
    <w:rsid w:val="00CB6B95"/>
    <w:rsid w:val="00CB74E6"/>
    <w:rsid w:val="00CB7544"/>
    <w:rsid w:val="00CB7707"/>
    <w:rsid w:val="00CC033F"/>
    <w:rsid w:val="00CC0404"/>
    <w:rsid w:val="00CC0A08"/>
    <w:rsid w:val="00CC114B"/>
    <w:rsid w:val="00CC13C8"/>
    <w:rsid w:val="00CC1A6A"/>
    <w:rsid w:val="00CC36B8"/>
    <w:rsid w:val="00CC3946"/>
    <w:rsid w:val="00CC3BFC"/>
    <w:rsid w:val="00CC491F"/>
    <w:rsid w:val="00CC5C0D"/>
    <w:rsid w:val="00CC66F9"/>
    <w:rsid w:val="00CC6B0D"/>
    <w:rsid w:val="00CC7B26"/>
    <w:rsid w:val="00CD034D"/>
    <w:rsid w:val="00CD0D81"/>
    <w:rsid w:val="00CD101E"/>
    <w:rsid w:val="00CD18BF"/>
    <w:rsid w:val="00CD255F"/>
    <w:rsid w:val="00CD28CA"/>
    <w:rsid w:val="00CD2AF6"/>
    <w:rsid w:val="00CD31CC"/>
    <w:rsid w:val="00CD46B3"/>
    <w:rsid w:val="00CD51ED"/>
    <w:rsid w:val="00CD54FA"/>
    <w:rsid w:val="00CD55C5"/>
    <w:rsid w:val="00CD5A3D"/>
    <w:rsid w:val="00CD5D32"/>
    <w:rsid w:val="00CD73B9"/>
    <w:rsid w:val="00CE0149"/>
    <w:rsid w:val="00CE01F1"/>
    <w:rsid w:val="00CE0478"/>
    <w:rsid w:val="00CE0AB3"/>
    <w:rsid w:val="00CE0CD6"/>
    <w:rsid w:val="00CE11C8"/>
    <w:rsid w:val="00CE1418"/>
    <w:rsid w:val="00CE1F3E"/>
    <w:rsid w:val="00CE26C0"/>
    <w:rsid w:val="00CE2FE7"/>
    <w:rsid w:val="00CE3181"/>
    <w:rsid w:val="00CE41AF"/>
    <w:rsid w:val="00CE4542"/>
    <w:rsid w:val="00CE4864"/>
    <w:rsid w:val="00CE5853"/>
    <w:rsid w:val="00CE61AA"/>
    <w:rsid w:val="00CE6205"/>
    <w:rsid w:val="00CE74F5"/>
    <w:rsid w:val="00CF01C7"/>
    <w:rsid w:val="00CF0D8B"/>
    <w:rsid w:val="00CF157F"/>
    <w:rsid w:val="00CF1E12"/>
    <w:rsid w:val="00CF1F11"/>
    <w:rsid w:val="00CF29E4"/>
    <w:rsid w:val="00CF4052"/>
    <w:rsid w:val="00CF51C1"/>
    <w:rsid w:val="00CF59A6"/>
    <w:rsid w:val="00CF5E79"/>
    <w:rsid w:val="00CF6043"/>
    <w:rsid w:val="00CF6804"/>
    <w:rsid w:val="00CF6992"/>
    <w:rsid w:val="00CF6B0A"/>
    <w:rsid w:val="00CF6F4D"/>
    <w:rsid w:val="00CF7298"/>
    <w:rsid w:val="00CF7BA1"/>
    <w:rsid w:val="00D00428"/>
    <w:rsid w:val="00D00736"/>
    <w:rsid w:val="00D01A65"/>
    <w:rsid w:val="00D01E80"/>
    <w:rsid w:val="00D02465"/>
    <w:rsid w:val="00D0294C"/>
    <w:rsid w:val="00D02F99"/>
    <w:rsid w:val="00D037E7"/>
    <w:rsid w:val="00D03961"/>
    <w:rsid w:val="00D047EB"/>
    <w:rsid w:val="00D054CB"/>
    <w:rsid w:val="00D05DC6"/>
    <w:rsid w:val="00D062E7"/>
    <w:rsid w:val="00D0643D"/>
    <w:rsid w:val="00D0663B"/>
    <w:rsid w:val="00D06701"/>
    <w:rsid w:val="00D06A97"/>
    <w:rsid w:val="00D06C6E"/>
    <w:rsid w:val="00D06CB6"/>
    <w:rsid w:val="00D06DDC"/>
    <w:rsid w:val="00D06E06"/>
    <w:rsid w:val="00D072A0"/>
    <w:rsid w:val="00D07EA2"/>
    <w:rsid w:val="00D10179"/>
    <w:rsid w:val="00D1156F"/>
    <w:rsid w:val="00D11BCD"/>
    <w:rsid w:val="00D11E74"/>
    <w:rsid w:val="00D13E96"/>
    <w:rsid w:val="00D1459D"/>
    <w:rsid w:val="00D1583D"/>
    <w:rsid w:val="00D15A34"/>
    <w:rsid w:val="00D1605A"/>
    <w:rsid w:val="00D165B0"/>
    <w:rsid w:val="00D1709B"/>
    <w:rsid w:val="00D174A2"/>
    <w:rsid w:val="00D17DE1"/>
    <w:rsid w:val="00D20B37"/>
    <w:rsid w:val="00D2179C"/>
    <w:rsid w:val="00D22ED9"/>
    <w:rsid w:val="00D23B3D"/>
    <w:rsid w:val="00D23B53"/>
    <w:rsid w:val="00D23B8D"/>
    <w:rsid w:val="00D24D9A"/>
    <w:rsid w:val="00D25F20"/>
    <w:rsid w:val="00D2684A"/>
    <w:rsid w:val="00D26DC5"/>
    <w:rsid w:val="00D26F99"/>
    <w:rsid w:val="00D271E9"/>
    <w:rsid w:val="00D27F6E"/>
    <w:rsid w:val="00D30109"/>
    <w:rsid w:val="00D30AEF"/>
    <w:rsid w:val="00D311F5"/>
    <w:rsid w:val="00D3197D"/>
    <w:rsid w:val="00D3238D"/>
    <w:rsid w:val="00D335DF"/>
    <w:rsid w:val="00D33B56"/>
    <w:rsid w:val="00D345C2"/>
    <w:rsid w:val="00D35BB1"/>
    <w:rsid w:val="00D36F26"/>
    <w:rsid w:val="00D4082F"/>
    <w:rsid w:val="00D40942"/>
    <w:rsid w:val="00D41B61"/>
    <w:rsid w:val="00D424B0"/>
    <w:rsid w:val="00D42EA0"/>
    <w:rsid w:val="00D42F31"/>
    <w:rsid w:val="00D43A33"/>
    <w:rsid w:val="00D43D3D"/>
    <w:rsid w:val="00D44F4D"/>
    <w:rsid w:val="00D45007"/>
    <w:rsid w:val="00D455A2"/>
    <w:rsid w:val="00D45899"/>
    <w:rsid w:val="00D46162"/>
    <w:rsid w:val="00D4618D"/>
    <w:rsid w:val="00D46585"/>
    <w:rsid w:val="00D4668D"/>
    <w:rsid w:val="00D469D5"/>
    <w:rsid w:val="00D47D47"/>
    <w:rsid w:val="00D5007F"/>
    <w:rsid w:val="00D50310"/>
    <w:rsid w:val="00D50D02"/>
    <w:rsid w:val="00D513D5"/>
    <w:rsid w:val="00D5234D"/>
    <w:rsid w:val="00D528AD"/>
    <w:rsid w:val="00D531AA"/>
    <w:rsid w:val="00D53219"/>
    <w:rsid w:val="00D542FA"/>
    <w:rsid w:val="00D54413"/>
    <w:rsid w:val="00D549CB"/>
    <w:rsid w:val="00D55771"/>
    <w:rsid w:val="00D55AFE"/>
    <w:rsid w:val="00D565B8"/>
    <w:rsid w:val="00D576AE"/>
    <w:rsid w:val="00D578A6"/>
    <w:rsid w:val="00D57AB6"/>
    <w:rsid w:val="00D60203"/>
    <w:rsid w:val="00D60E86"/>
    <w:rsid w:val="00D61919"/>
    <w:rsid w:val="00D620A2"/>
    <w:rsid w:val="00D624F0"/>
    <w:rsid w:val="00D62A34"/>
    <w:rsid w:val="00D642FD"/>
    <w:rsid w:val="00D64305"/>
    <w:rsid w:val="00D64590"/>
    <w:rsid w:val="00D6467D"/>
    <w:rsid w:val="00D649DC"/>
    <w:rsid w:val="00D652A8"/>
    <w:rsid w:val="00D65C58"/>
    <w:rsid w:val="00D65CA8"/>
    <w:rsid w:val="00D66F6A"/>
    <w:rsid w:val="00D67FF9"/>
    <w:rsid w:val="00D70C74"/>
    <w:rsid w:val="00D71AB2"/>
    <w:rsid w:val="00D71C8D"/>
    <w:rsid w:val="00D72EFA"/>
    <w:rsid w:val="00D732FD"/>
    <w:rsid w:val="00D73889"/>
    <w:rsid w:val="00D7478A"/>
    <w:rsid w:val="00D7493F"/>
    <w:rsid w:val="00D74E40"/>
    <w:rsid w:val="00D75379"/>
    <w:rsid w:val="00D75CA2"/>
    <w:rsid w:val="00D75D47"/>
    <w:rsid w:val="00D75F71"/>
    <w:rsid w:val="00D770DC"/>
    <w:rsid w:val="00D7796F"/>
    <w:rsid w:val="00D80571"/>
    <w:rsid w:val="00D80722"/>
    <w:rsid w:val="00D80E36"/>
    <w:rsid w:val="00D81A7D"/>
    <w:rsid w:val="00D82E7B"/>
    <w:rsid w:val="00D83531"/>
    <w:rsid w:val="00D84A21"/>
    <w:rsid w:val="00D84CF4"/>
    <w:rsid w:val="00D85925"/>
    <w:rsid w:val="00D85CFD"/>
    <w:rsid w:val="00D86A58"/>
    <w:rsid w:val="00D86E87"/>
    <w:rsid w:val="00D90155"/>
    <w:rsid w:val="00D90CC3"/>
    <w:rsid w:val="00D923D3"/>
    <w:rsid w:val="00D93718"/>
    <w:rsid w:val="00D93A77"/>
    <w:rsid w:val="00D93BC0"/>
    <w:rsid w:val="00D94255"/>
    <w:rsid w:val="00D94579"/>
    <w:rsid w:val="00D9490A"/>
    <w:rsid w:val="00D94C68"/>
    <w:rsid w:val="00D94F09"/>
    <w:rsid w:val="00D9572A"/>
    <w:rsid w:val="00D9651B"/>
    <w:rsid w:val="00D9655B"/>
    <w:rsid w:val="00D968D0"/>
    <w:rsid w:val="00D975B9"/>
    <w:rsid w:val="00D97A4F"/>
    <w:rsid w:val="00DA0075"/>
    <w:rsid w:val="00DA092A"/>
    <w:rsid w:val="00DA1528"/>
    <w:rsid w:val="00DA1767"/>
    <w:rsid w:val="00DA315A"/>
    <w:rsid w:val="00DA3305"/>
    <w:rsid w:val="00DA3EA2"/>
    <w:rsid w:val="00DA423B"/>
    <w:rsid w:val="00DA42D4"/>
    <w:rsid w:val="00DA46EB"/>
    <w:rsid w:val="00DA5B56"/>
    <w:rsid w:val="00DA667C"/>
    <w:rsid w:val="00DA7936"/>
    <w:rsid w:val="00DA79C2"/>
    <w:rsid w:val="00DA79EE"/>
    <w:rsid w:val="00DB022C"/>
    <w:rsid w:val="00DB136D"/>
    <w:rsid w:val="00DB1705"/>
    <w:rsid w:val="00DB1BA1"/>
    <w:rsid w:val="00DB3514"/>
    <w:rsid w:val="00DB4157"/>
    <w:rsid w:val="00DB5914"/>
    <w:rsid w:val="00DB681A"/>
    <w:rsid w:val="00DB689A"/>
    <w:rsid w:val="00DB77A8"/>
    <w:rsid w:val="00DB7892"/>
    <w:rsid w:val="00DB7DE1"/>
    <w:rsid w:val="00DC043D"/>
    <w:rsid w:val="00DC0A09"/>
    <w:rsid w:val="00DC0B1A"/>
    <w:rsid w:val="00DC1360"/>
    <w:rsid w:val="00DC1B66"/>
    <w:rsid w:val="00DC1C85"/>
    <w:rsid w:val="00DC2176"/>
    <w:rsid w:val="00DC218F"/>
    <w:rsid w:val="00DC265F"/>
    <w:rsid w:val="00DC35AF"/>
    <w:rsid w:val="00DC3C92"/>
    <w:rsid w:val="00DC48FF"/>
    <w:rsid w:val="00DC51AC"/>
    <w:rsid w:val="00DC5969"/>
    <w:rsid w:val="00DC5C96"/>
    <w:rsid w:val="00DC6251"/>
    <w:rsid w:val="00DC64AA"/>
    <w:rsid w:val="00DC727E"/>
    <w:rsid w:val="00DC7B8F"/>
    <w:rsid w:val="00DD06D8"/>
    <w:rsid w:val="00DD28C7"/>
    <w:rsid w:val="00DD2992"/>
    <w:rsid w:val="00DD54BD"/>
    <w:rsid w:val="00DD6E16"/>
    <w:rsid w:val="00DD7876"/>
    <w:rsid w:val="00DE056E"/>
    <w:rsid w:val="00DE1041"/>
    <w:rsid w:val="00DE1A9F"/>
    <w:rsid w:val="00DE30ED"/>
    <w:rsid w:val="00DE3726"/>
    <w:rsid w:val="00DE3BD9"/>
    <w:rsid w:val="00DE3EDF"/>
    <w:rsid w:val="00DE43D0"/>
    <w:rsid w:val="00DE4A84"/>
    <w:rsid w:val="00DE51B5"/>
    <w:rsid w:val="00DE759B"/>
    <w:rsid w:val="00DF1446"/>
    <w:rsid w:val="00DF2581"/>
    <w:rsid w:val="00DF2A2A"/>
    <w:rsid w:val="00DF2CD1"/>
    <w:rsid w:val="00DF2DE1"/>
    <w:rsid w:val="00DF37CD"/>
    <w:rsid w:val="00DF46C9"/>
    <w:rsid w:val="00DF4E0A"/>
    <w:rsid w:val="00DF4E0D"/>
    <w:rsid w:val="00DF55AC"/>
    <w:rsid w:val="00DF5A52"/>
    <w:rsid w:val="00DF63AF"/>
    <w:rsid w:val="00DF6B96"/>
    <w:rsid w:val="00DF7031"/>
    <w:rsid w:val="00DF7077"/>
    <w:rsid w:val="00DF76B9"/>
    <w:rsid w:val="00E00D1F"/>
    <w:rsid w:val="00E01132"/>
    <w:rsid w:val="00E01AA9"/>
    <w:rsid w:val="00E0321F"/>
    <w:rsid w:val="00E03DDA"/>
    <w:rsid w:val="00E04A51"/>
    <w:rsid w:val="00E04C47"/>
    <w:rsid w:val="00E0520F"/>
    <w:rsid w:val="00E05350"/>
    <w:rsid w:val="00E05CD9"/>
    <w:rsid w:val="00E06555"/>
    <w:rsid w:val="00E06678"/>
    <w:rsid w:val="00E06C56"/>
    <w:rsid w:val="00E071DE"/>
    <w:rsid w:val="00E078E9"/>
    <w:rsid w:val="00E07EBD"/>
    <w:rsid w:val="00E11928"/>
    <w:rsid w:val="00E12446"/>
    <w:rsid w:val="00E148F1"/>
    <w:rsid w:val="00E152CA"/>
    <w:rsid w:val="00E158A8"/>
    <w:rsid w:val="00E16D21"/>
    <w:rsid w:val="00E176A7"/>
    <w:rsid w:val="00E177B0"/>
    <w:rsid w:val="00E2058C"/>
    <w:rsid w:val="00E2089E"/>
    <w:rsid w:val="00E20E90"/>
    <w:rsid w:val="00E219DA"/>
    <w:rsid w:val="00E21A17"/>
    <w:rsid w:val="00E220EB"/>
    <w:rsid w:val="00E22E22"/>
    <w:rsid w:val="00E24816"/>
    <w:rsid w:val="00E2496F"/>
    <w:rsid w:val="00E24E6E"/>
    <w:rsid w:val="00E250B2"/>
    <w:rsid w:val="00E25AAF"/>
    <w:rsid w:val="00E261FE"/>
    <w:rsid w:val="00E27259"/>
    <w:rsid w:val="00E30BE9"/>
    <w:rsid w:val="00E31035"/>
    <w:rsid w:val="00E31B53"/>
    <w:rsid w:val="00E32067"/>
    <w:rsid w:val="00E32706"/>
    <w:rsid w:val="00E328FD"/>
    <w:rsid w:val="00E32F0D"/>
    <w:rsid w:val="00E33571"/>
    <w:rsid w:val="00E3400F"/>
    <w:rsid w:val="00E34191"/>
    <w:rsid w:val="00E3463D"/>
    <w:rsid w:val="00E35F0F"/>
    <w:rsid w:val="00E362C3"/>
    <w:rsid w:val="00E36702"/>
    <w:rsid w:val="00E37714"/>
    <w:rsid w:val="00E40617"/>
    <w:rsid w:val="00E40DD5"/>
    <w:rsid w:val="00E412BC"/>
    <w:rsid w:val="00E419AA"/>
    <w:rsid w:val="00E41B45"/>
    <w:rsid w:val="00E41F3D"/>
    <w:rsid w:val="00E42789"/>
    <w:rsid w:val="00E43E67"/>
    <w:rsid w:val="00E44A60"/>
    <w:rsid w:val="00E451AC"/>
    <w:rsid w:val="00E46454"/>
    <w:rsid w:val="00E47702"/>
    <w:rsid w:val="00E4773C"/>
    <w:rsid w:val="00E5090A"/>
    <w:rsid w:val="00E51CC6"/>
    <w:rsid w:val="00E51D27"/>
    <w:rsid w:val="00E52097"/>
    <w:rsid w:val="00E527A9"/>
    <w:rsid w:val="00E529BA"/>
    <w:rsid w:val="00E538B5"/>
    <w:rsid w:val="00E563D5"/>
    <w:rsid w:val="00E61228"/>
    <w:rsid w:val="00E61434"/>
    <w:rsid w:val="00E630A6"/>
    <w:rsid w:val="00E65866"/>
    <w:rsid w:val="00E66EBB"/>
    <w:rsid w:val="00E672FE"/>
    <w:rsid w:val="00E67492"/>
    <w:rsid w:val="00E67E83"/>
    <w:rsid w:val="00E708F3"/>
    <w:rsid w:val="00E70EAB"/>
    <w:rsid w:val="00E70FF8"/>
    <w:rsid w:val="00E713D0"/>
    <w:rsid w:val="00E724F9"/>
    <w:rsid w:val="00E72BCB"/>
    <w:rsid w:val="00E73369"/>
    <w:rsid w:val="00E74A06"/>
    <w:rsid w:val="00E751F3"/>
    <w:rsid w:val="00E7551A"/>
    <w:rsid w:val="00E7618C"/>
    <w:rsid w:val="00E7627C"/>
    <w:rsid w:val="00E766C2"/>
    <w:rsid w:val="00E76AA5"/>
    <w:rsid w:val="00E76B5E"/>
    <w:rsid w:val="00E76C90"/>
    <w:rsid w:val="00E7706C"/>
    <w:rsid w:val="00E778ED"/>
    <w:rsid w:val="00E801C1"/>
    <w:rsid w:val="00E803F1"/>
    <w:rsid w:val="00E813BC"/>
    <w:rsid w:val="00E815D7"/>
    <w:rsid w:val="00E817A6"/>
    <w:rsid w:val="00E83111"/>
    <w:rsid w:val="00E834D2"/>
    <w:rsid w:val="00E836E0"/>
    <w:rsid w:val="00E8376F"/>
    <w:rsid w:val="00E839FD"/>
    <w:rsid w:val="00E847A2"/>
    <w:rsid w:val="00E851BD"/>
    <w:rsid w:val="00E8546D"/>
    <w:rsid w:val="00E85789"/>
    <w:rsid w:val="00E85B5B"/>
    <w:rsid w:val="00E85ED7"/>
    <w:rsid w:val="00E860FC"/>
    <w:rsid w:val="00E86468"/>
    <w:rsid w:val="00E86CCD"/>
    <w:rsid w:val="00E877F2"/>
    <w:rsid w:val="00E87C98"/>
    <w:rsid w:val="00E9097A"/>
    <w:rsid w:val="00E909A1"/>
    <w:rsid w:val="00E91211"/>
    <w:rsid w:val="00E91643"/>
    <w:rsid w:val="00E9170E"/>
    <w:rsid w:val="00E91E83"/>
    <w:rsid w:val="00E92951"/>
    <w:rsid w:val="00E93A88"/>
    <w:rsid w:val="00E943CC"/>
    <w:rsid w:val="00E94D58"/>
    <w:rsid w:val="00E9500F"/>
    <w:rsid w:val="00E96453"/>
    <w:rsid w:val="00E9646E"/>
    <w:rsid w:val="00E9680A"/>
    <w:rsid w:val="00E968B6"/>
    <w:rsid w:val="00E96D73"/>
    <w:rsid w:val="00E96F7E"/>
    <w:rsid w:val="00E97154"/>
    <w:rsid w:val="00EA00FE"/>
    <w:rsid w:val="00EA0340"/>
    <w:rsid w:val="00EA0F34"/>
    <w:rsid w:val="00EA0FB0"/>
    <w:rsid w:val="00EA2481"/>
    <w:rsid w:val="00EA2609"/>
    <w:rsid w:val="00EA26F0"/>
    <w:rsid w:val="00EA30B9"/>
    <w:rsid w:val="00EA3A0A"/>
    <w:rsid w:val="00EA3E7B"/>
    <w:rsid w:val="00EA55E6"/>
    <w:rsid w:val="00EA5F90"/>
    <w:rsid w:val="00EA71E3"/>
    <w:rsid w:val="00EA7330"/>
    <w:rsid w:val="00EA76BC"/>
    <w:rsid w:val="00EB023C"/>
    <w:rsid w:val="00EB11C0"/>
    <w:rsid w:val="00EB16F0"/>
    <w:rsid w:val="00EB1AC4"/>
    <w:rsid w:val="00EB1E08"/>
    <w:rsid w:val="00EB2387"/>
    <w:rsid w:val="00EB294E"/>
    <w:rsid w:val="00EB296D"/>
    <w:rsid w:val="00EB2A93"/>
    <w:rsid w:val="00EB2F78"/>
    <w:rsid w:val="00EB3E31"/>
    <w:rsid w:val="00EB4658"/>
    <w:rsid w:val="00EB4745"/>
    <w:rsid w:val="00EB4EE2"/>
    <w:rsid w:val="00EB53B0"/>
    <w:rsid w:val="00EB7C90"/>
    <w:rsid w:val="00EB7CFF"/>
    <w:rsid w:val="00EB7F84"/>
    <w:rsid w:val="00EC05EA"/>
    <w:rsid w:val="00EC0CE9"/>
    <w:rsid w:val="00EC1482"/>
    <w:rsid w:val="00EC1795"/>
    <w:rsid w:val="00EC17C1"/>
    <w:rsid w:val="00EC184D"/>
    <w:rsid w:val="00EC1864"/>
    <w:rsid w:val="00EC239E"/>
    <w:rsid w:val="00EC2BF3"/>
    <w:rsid w:val="00EC2EB9"/>
    <w:rsid w:val="00EC2F03"/>
    <w:rsid w:val="00EC30E9"/>
    <w:rsid w:val="00EC3B90"/>
    <w:rsid w:val="00EC3E6B"/>
    <w:rsid w:val="00EC4676"/>
    <w:rsid w:val="00EC48B7"/>
    <w:rsid w:val="00EC4B05"/>
    <w:rsid w:val="00EC4DD3"/>
    <w:rsid w:val="00EC535E"/>
    <w:rsid w:val="00EC53D1"/>
    <w:rsid w:val="00EC5492"/>
    <w:rsid w:val="00EC556F"/>
    <w:rsid w:val="00EC5C77"/>
    <w:rsid w:val="00EC61C1"/>
    <w:rsid w:val="00EC72FD"/>
    <w:rsid w:val="00EC7BB1"/>
    <w:rsid w:val="00EC7DAE"/>
    <w:rsid w:val="00ED074F"/>
    <w:rsid w:val="00ED09BF"/>
    <w:rsid w:val="00ED11DB"/>
    <w:rsid w:val="00ED217B"/>
    <w:rsid w:val="00ED2899"/>
    <w:rsid w:val="00ED2E1B"/>
    <w:rsid w:val="00ED32C2"/>
    <w:rsid w:val="00ED388D"/>
    <w:rsid w:val="00ED4891"/>
    <w:rsid w:val="00ED4B3A"/>
    <w:rsid w:val="00ED5B83"/>
    <w:rsid w:val="00ED5F10"/>
    <w:rsid w:val="00ED613D"/>
    <w:rsid w:val="00ED6340"/>
    <w:rsid w:val="00ED65DE"/>
    <w:rsid w:val="00ED6A38"/>
    <w:rsid w:val="00ED7577"/>
    <w:rsid w:val="00ED76B4"/>
    <w:rsid w:val="00ED7DD7"/>
    <w:rsid w:val="00EE00DB"/>
    <w:rsid w:val="00EE0705"/>
    <w:rsid w:val="00EE0E1E"/>
    <w:rsid w:val="00EE1309"/>
    <w:rsid w:val="00EE193B"/>
    <w:rsid w:val="00EE1ADB"/>
    <w:rsid w:val="00EE1C06"/>
    <w:rsid w:val="00EE1CE8"/>
    <w:rsid w:val="00EE1EA2"/>
    <w:rsid w:val="00EE26F4"/>
    <w:rsid w:val="00EE3E76"/>
    <w:rsid w:val="00EE5269"/>
    <w:rsid w:val="00EE5BF8"/>
    <w:rsid w:val="00EE6651"/>
    <w:rsid w:val="00EE6B3D"/>
    <w:rsid w:val="00EE7A4D"/>
    <w:rsid w:val="00EE7B99"/>
    <w:rsid w:val="00EE7D1C"/>
    <w:rsid w:val="00EF0C03"/>
    <w:rsid w:val="00EF1058"/>
    <w:rsid w:val="00EF1131"/>
    <w:rsid w:val="00EF2249"/>
    <w:rsid w:val="00EF33A3"/>
    <w:rsid w:val="00EF3D4C"/>
    <w:rsid w:val="00EF4732"/>
    <w:rsid w:val="00EF4735"/>
    <w:rsid w:val="00EF48AB"/>
    <w:rsid w:val="00EF4AB3"/>
    <w:rsid w:val="00EF6768"/>
    <w:rsid w:val="00EF7B5A"/>
    <w:rsid w:val="00F0018E"/>
    <w:rsid w:val="00F005C1"/>
    <w:rsid w:val="00F02323"/>
    <w:rsid w:val="00F02C0F"/>
    <w:rsid w:val="00F03156"/>
    <w:rsid w:val="00F03A3F"/>
    <w:rsid w:val="00F04D35"/>
    <w:rsid w:val="00F04EEB"/>
    <w:rsid w:val="00F054F3"/>
    <w:rsid w:val="00F06107"/>
    <w:rsid w:val="00F06552"/>
    <w:rsid w:val="00F067B0"/>
    <w:rsid w:val="00F06B40"/>
    <w:rsid w:val="00F06E40"/>
    <w:rsid w:val="00F07CD5"/>
    <w:rsid w:val="00F100FD"/>
    <w:rsid w:val="00F1048A"/>
    <w:rsid w:val="00F112F4"/>
    <w:rsid w:val="00F11340"/>
    <w:rsid w:val="00F1152D"/>
    <w:rsid w:val="00F12048"/>
    <w:rsid w:val="00F1239D"/>
    <w:rsid w:val="00F127CD"/>
    <w:rsid w:val="00F133F4"/>
    <w:rsid w:val="00F13B7B"/>
    <w:rsid w:val="00F13C97"/>
    <w:rsid w:val="00F15295"/>
    <w:rsid w:val="00F16B0E"/>
    <w:rsid w:val="00F16F5B"/>
    <w:rsid w:val="00F179F7"/>
    <w:rsid w:val="00F21821"/>
    <w:rsid w:val="00F21CF2"/>
    <w:rsid w:val="00F220FD"/>
    <w:rsid w:val="00F2226D"/>
    <w:rsid w:val="00F22373"/>
    <w:rsid w:val="00F22DFC"/>
    <w:rsid w:val="00F237C6"/>
    <w:rsid w:val="00F238C1"/>
    <w:rsid w:val="00F23A7A"/>
    <w:rsid w:val="00F24392"/>
    <w:rsid w:val="00F249FC"/>
    <w:rsid w:val="00F253F4"/>
    <w:rsid w:val="00F255F7"/>
    <w:rsid w:val="00F256BA"/>
    <w:rsid w:val="00F2586D"/>
    <w:rsid w:val="00F25EC9"/>
    <w:rsid w:val="00F25F8A"/>
    <w:rsid w:val="00F266F3"/>
    <w:rsid w:val="00F269CB"/>
    <w:rsid w:val="00F26C1F"/>
    <w:rsid w:val="00F30C03"/>
    <w:rsid w:val="00F30CB0"/>
    <w:rsid w:val="00F317F2"/>
    <w:rsid w:val="00F31A68"/>
    <w:rsid w:val="00F320C3"/>
    <w:rsid w:val="00F324E9"/>
    <w:rsid w:val="00F32612"/>
    <w:rsid w:val="00F32910"/>
    <w:rsid w:val="00F3295D"/>
    <w:rsid w:val="00F33B18"/>
    <w:rsid w:val="00F34BE2"/>
    <w:rsid w:val="00F35D14"/>
    <w:rsid w:val="00F35EAB"/>
    <w:rsid w:val="00F36135"/>
    <w:rsid w:val="00F37858"/>
    <w:rsid w:val="00F37B93"/>
    <w:rsid w:val="00F40833"/>
    <w:rsid w:val="00F40915"/>
    <w:rsid w:val="00F40CFA"/>
    <w:rsid w:val="00F40D7D"/>
    <w:rsid w:val="00F41287"/>
    <w:rsid w:val="00F413B8"/>
    <w:rsid w:val="00F419C7"/>
    <w:rsid w:val="00F41A73"/>
    <w:rsid w:val="00F41BEC"/>
    <w:rsid w:val="00F42765"/>
    <w:rsid w:val="00F4402C"/>
    <w:rsid w:val="00F44730"/>
    <w:rsid w:val="00F45205"/>
    <w:rsid w:val="00F45386"/>
    <w:rsid w:val="00F45EB7"/>
    <w:rsid w:val="00F469B4"/>
    <w:rsid w:val="00F47DBD"/>
    <w:rsid w:val="00F47E79"/>
    <w:rsid w:val="00F50614"/>
    <w:rsid w:val="00F50FA2"/>
    <w:rsid w:val="00F51335"/>
    <w:rsid w:val="00F515F9"/>
    <w:rsid w:val="00F523AB"/>
    <w:rsid w:val="00F52970"/>
    <w:rsid w:val="00F52CB7"/>
    <w:rsid w:val="00F53660"/>
    <w:rsid w:val="00F53B8B"/>
    <w:rsid w:val="00F54268"/>
    <w:rsid w:val="00F54618"/>
    <w:rsid w:val="00F54ACF"/>
    <w:rsid w:val="00F56BB6"/>
    <w:rsid w:val="00F56D27"/>
    <w:rsid w:val="00F57793"/>
    <w:rsid w:val="00F578DD"/>
    <w:rsid w:val="00F60471"/>
    <w:rsid w:val="00F604B4"/>
    <w:rsid w:val="00F60E59"/>
    <w:rsid w:val="00F611B2"/>
    <w:rsid w:val="00F616BB"/>
    <w:rsid w:val="00F61965"/>
    <w:rsid w:val="00F62192"/>
    <w:rsid w:val="00F62209"/>
    <w:rsid w:val="00F62968"/>
    <w:rsid w:val="00F62A4F"/>
    <w:rsid w:val="00F64D5C"/>
    <w:rsid w:val="00F64FAE"/>
    <w:rsid w:val="00F65400"/>
    <w:rsid w:val="00F6759D"/>
    <w:rsid w:val="00F67C8C"/>
    <w:rsid w:val="00F71C8E"/>
    <w:rsid w:val="00F71E6B"/>
    <w:rsid w:val="00F71F3E"/>
    <w:rsid w:val="00F729CA"/>
    <w:rsid w:val="00F72B19"/>
    <w:rsid w:val="00F742CD"/>
    <w:rsid w:val="00F7460F"/>
    <w:rsid w:val="00F7661E"/>
    <w:rsid w:val="00F766AE"/>
    <w:rsid w:val="00F774EC"/>
    <w:rsid w:val="00F7790A"/>
    <w:rsid w:val="00F77EDB"/>
    <w:rsid w:val="00F807A6"/>
    <w:rsid w:val="00F80D74"/>
    <w:rsid w:val="00F81AC7"/>
    <w:rsid w:val="00F81E2D"/>
    <w:rsid w:val="00F829AF"/>
    <w:rsid w:val="00F829F9"/>
    <w:rsid w:val="00F82FB0"/>
    <w:rsid w:val="00F85037"/>
    <w:rsid w:val="00F8503D"/>
    <w:rsid w:val="00F85AA8"/>
    <w:rsid w:val="00F85BC9"/>
    <w:rsid w:val="00F86273"/>
    <w:rsid w:val="00F868F3"/>
    <w:rsid w:val="00F86D93"/>
    <w:rsid w:val="00F8700E"/>
    <w:rsid w:val="00F87492"/>
    <w:rsid w:val="00F902A0"/>
    <w:rsid w:val="00F9053F"/>
    <w:rsid w:val="00F907D4"/>
    <w:rsid w:val="00F908BB"/>
    <w:rsid w:val="00F90E19"/>
    <w:rsid w:val="00F9183A"/>
    <w:rsid w:val="00F918B8"/>
    <w:rsid w:val="00F9242B"/>
    <w:rsid w:val="00F92483"/>
    <w:rsid w:val="00F92F83"/>
    <w:rsid w:val="00F93698"/>
    <w:rsid w:val="00F93D73"/>
    <w:rsid w:val="00F946C5"/>
    <w:rsid w:val="00F958D6"/>
    <w:rsid w:val="00F96126"/>
    <w:rsid w:val="00F963EE"/>
    <w:rsid w:val="00F9714A"/>
    <w:rsid w:val="00F976E4"/>
    <w:rsid w:val="00F9782B"/>
    <w:rsid w:val="00F9788B"/>
    <w:rsid w:val="00FA0246"/>
    <w:rsid w:val="00FA0641"/>
    <w:rsid w:val="00FA1646"/>
    <w:rsid w:val="00FA2A26"/>
    <w:rsid w:val="00FA2A59"/>
    <w:rsid w:val="00FA2B6A"/>
    <w:rsid w:val="00FA2CA7"/>
    <w:rsid w:val="00FA3417"/>
    <w:rsid w:val="00FA34C3"/>
    <w:rsid w:val="00FA3548"/>
    <w:rsid w:val="00FA373C"/>
    <w:rsid w:val="00FA390D"/>
    <w:rsid w:val="00FA479F"/>
    <w:rsid w:val="00FA6779"/>
    <w:rsid w:val="00FA6FE3"/>
    <w:rsid w:val="00FA7CB0"/>
    <w:rsid w:val="00FA7EF8"/>
    <w:rsid w:val="00FB16E7"/>
    <w:rsid w:val="00FB1979"/>
    <w:rsid w:val="00FB201B"/>
    <w:rsid w:val="00FB248C"/>
    <w:rsid w:val="00FB27EF"/>
    <w:rsid w:val="00FB29DC"/>
    <w:rsid w:val="00FB3953"/>
    <w:rsid w:val="00FB3D20"/>
    <w:rsid w:val="00FB49F2"/>
    <w:rsid w:val="00FB5830"/>
    <w:rsid w:val="00FB627C"/>
    <w:rsid w:val="00FB727E"/>
    <w:rsid w:val="00FB72E8"/>
    <w:rsid w:val="00FC0A27"/>
    <w:rsid w:val="00FC0F73"/>
    <w:rsid w:val="00FC192D"/>
    <w:rsid w:val="00FC1A72"/>
    <w:rsid w:val="00FC214B"/>
    <w:rsid w:val="00FC2804"/>
    <w:rsid w:val="00FC2EF1"/>
    <w:rsid w:val="00FC2FE6"/>
    <w:rsid w:val="00FC3C84"/>
    <w:rsid w:val="00FC41E3"/>
    <w:rsid w:val="00FC4556"/>
    <w:rsid w:val="00FC4834"/>
    <w:rsid w:val="00FC4938"/>
    <w:rsid w:val="00FC498E"/>
    <w:rsid w:val="00FC63B1"/>
    <w:rsid w:val="00FC6BD2"/>
    <w:rsid w:val="00FC7DF4"/>
    <w:rsid w:val="00FD0186"/>
    <w:rsid w:val="00FD0656"/>
    <w:rsid w:val="00FD13E3"/>
    <w:rsid w:val="00FD1496"/>
    <w:rsid w:val="00FD1CFE"/>
    <w:rsid w:val="00FD34EB"/>
    <w:rsid w:val="00FD3D93"/>
    <w:rsid w:val="00FD4222"/>
    <w:rsid w:val="00FD4261"/>
    <w:rsid w:val="00FD55A3"/>
    <w:rsid w:val="00FD5DA7"/>
    <w:rsid w:val="00FD608B"/>
    <w:rsid w:val="00FD6230"/>
    <w:rsid w:val="00FD636A"/>
    <w:rsid w:val="00FD642A"/>
    <w:rsid w:val="00FD6D5D"/>
    <w:rsid w:val="00FD710E"/>
    <w:rsid w:val="00FD7118"/>
    <w:rsid w:val="00FD7327"/>
    <w:rsid w:val="00FE040D"/>
    <w:rsid w:val="00FE080B"/>
    <w:rsid w:val="00FE151C"/>
    <w:rsid w:val="00FE1E6E"/>
    <w:rsid w:val="00FE1F1A"/>
    <w:rsid w:val="00FE1F85"/>
    <w:rsid w:val="00FE20B3"/>
    <w:rsid w:val="00FE2409"/>
    <w:rsid w:val="00FE2993"/>
    <w:rsid w:val="00FE3104"/>
    <w:rsid w:val="00FE3B3F"/>
    <w:rsid w:val="00FE4329"/>
    <w:rsid w:val="00FE454F"/>
    <w:rsid w:val="00FE4747"/>
    <w:rsid w:val="00FE5497"/>
    <w:rsid w:val="00FE683D"/>
    <w:rsid w:val="00FE72CE"/>
    <w:rsid w:val="00FE75E4"/>
    <w:rsid w:val="00FE7EB3"/>
    <w:rsid w:val="00FF0679"/>
    <w:rsid w:val="00FF1967"/>
    <w:rsid w:val="00FF1F8A"/>
    <w:rsid w:val="00FF1FDF"/>
    <w:rsid w:val="00FF26C1"/>
    <w:rsid w:val="00FF30FA"/>
    <w:rsid w:val="00FF38F9"/>
    <w:rsid w:val="00FF3BED"/>
    <w:rsid w:val="00FF482C"/>
    <w:rsid w:val="00FF4DE0"/>
    <w:rsid w:val="00FF5F15"/>
    <w:rsid w:val="00FF5FFD"/>
    <w:rsid w:val="00FF6386"/>
    <w:rsid w:val="00FF65E1"/>
    <w:rsid w:val="00FF6C49"/>
    <w:rsid w:val="00FF71EB"/>
    <w:rsid w:val="16F74BF9"/>
    <w:rsid w:val="17126413"/>
    <w:rsid w:val="2FD6249E"/>
    <w:rsid w:val="47100508"/>
    <w:rsid w:val="49E25A00"/>
    <w:rsid w:val="7CE86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STKaiti" w:hAnsi="STKaiti" w:eastAsia="STKaiti" w:cs="Arial"/>
      <w:bCs/>
      <w:kern w:val="28"/>
      <w:sz w:val="32"/>
      <w:szCs w:val="32"/>
      <w:lang w:val="en-US" w:eastAsia="zh-CN" w:bidi="ar-SA"/>
    </w:rPr>
  </w:style>
  <w:style w:type="paragraph" w:styleId="4">
    <w:name w:val="heading 1"/>
    <w:basedOn w:val="1"/>
    <w:next w:val="1"/>
    <w:link w:val="27"/>
    <w:qFormat/>
    <w:uiPriority w:val="0"/>
    <w:pPr>
      <w:keepNext/>
      <w:keepLines/>
      <w:spacing w:before="340" w:after="330" w:line="578" w:lineRule="auto"/>
      <w:outlineLvl w:val="0"/>
    </w:pPr>
    <w:rPr>
      <w:b/>
      <w:kern w:val="44"/>
      <w:sz w:val="44"/>
      <w:szCs w:val="44"/>
    </w:rPr>
  </w:style>
  <w:style w:type="paragraph" w:styleId="5">
    <w:name w:val="heading 2"/>
    <w:basedOn w:val="1"/>
    <w:next w:val="1"/>
    <w:qFormat/>
    <w:uiPriority w:val="0"/>
    <w:pPr>
      <w:keepNext/>
      <w:spacing w:before="240" w:after="60"/>
      <w:outlineLvl w:val="1"/>
    </w:pPr>
    <w:rPr>
      <w:rFonts w:ascii="Arial" w:hAnsi="Arial"/>
      <w:b/>
      <w:i/>
      <w:iCs/>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First Indent 2"/>
    <w:basedOn w:val="3"/>
    <w:qFormat/>
    <w:uiPriority w:val="0"/>
    <w:pPr>
      <w:keepNext w:val="0"/>
      <w:keepLines w:val="0"/>
      <w:widowControl w:val="0"/>
      <w:suppressLineNumbers w:val="0"/>
      <w:spacing w:before="0" w:beforeAutospacing="0" w:after="120" w:afterAutospacing="0"/>
      <w:ind w:left="420" w:leftChars="200" w:right="0" w:firstLine="420" w:firstLineChars="200"/>
      <w:jc w:val="both"/>
    </w:pPr>
    <w:rPr>
      <w:rFonts w:hint="eastAsia" w:ascii="黑体" w:hAnsi="宋体" w:eastAsia="宋体" w:cs="宋体"/>
      <w:kern w:val="2"/>
      <w:sz w:val="21"/>
      <w:szCs w:val="21"/>
      <w:lang w:val="en-US" w:eastAsia="zh-CN" w:bidi="ar"/>
    </w:rPr>
  </w:style>
  <w:style w:type="paragraph" w:styleId="3">
    <w:name w:val="Body Text Indent"/>
    <w:basedOn w:val="1"/>
    <w:qFormat/>
    <w:uiPriority w:val="0"/>
    <w:pPr>
      <w:spacing w:after="120"/>
      <w:ind w:left="420" w:leftChars="200"/>
    </w:pPr>
  </w:style>
  <w:style w:type="paragraph" w:styleId="6">
    <w:name w:val="annotation subject"/>
    <w:basedOn w:val="7"/>
    <w:next w:val="7"/>
    <w:link w:val="26"/>
    <w:semiHidden/>
    <w:unhideWhenUsed/>
    <w:qFormat/>
    <w:uiPriority w:val="0"/>
    <w:rPr>
      <w:b/>
    </w:rPr>
  </w:style>
  <w:style w:type="paragraph" w:styleId="7">
    <w:name w:val="annotation text"/>
    <w:basedOn w:val="1"/>
    <w:link w:val="25"/>
    <w:semiHidden/>
    <w:unhideWhenUsed/>
    <w:qFormat/>
    <w:uiPriority w:val="0"/>
  </w:style>
  <w:style w:type="paragraph" w:styleId="8">
    <w:name w:val="Document Map"/>
    <w:basedOn w:val="1"/>
    <w:semiHidden/>
    <w:qFormat/>
    <w:uiPriority w:val="0"/>
    <w:pPr>
      <w:shd w:val="clear" w:color="auto" w:fill="000080"/>
    </w:pPr>
  </w:style>
  <w:style w:type="paragraph" w:styleId="9">
    <w:name w:val="Date"/>
    <w:basedOn w:val="1"/>
    <w:next w:val="1"/>
    <w:qFormat/>
    <w:uiPriority w:val="0"/>
    <w:pPr>
      <w:ind w:left="100" w:leftChars="2500"/>
    </w:p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pPr>
  </w:style>
  <w:style w:type="paragraph" w:styleId="12">
    <w:name w:val="header"/>
    <w:basedOn w:val="1"/>
    <w:link w:val="20"/>
    <w:qFormat/>
    <w:uiPriority w:val="0"/>
    <w:pPr>
      <w:pBdr>
        <w:bottom w:val="single" w:color="auto" w:sz="6" w:space="1"/>
      </w:pBdr>
      <w:tabs>
        <w:tab w:val="center" w:pos="4153"/>
        <w:tab w:val="right" w:pos="8306"/>
      </w:tabs>
      <w:snapToGrid w:val="0"/>
      <w:jc w:val="center"/>
    </w:pPr>
    <w:rPr>
      <w:rFonts w:cs="Times New Roman"/>
      <w:sz w:val="18"/>
      <w:szCs w:val="18"/>
    </w:rPr>
  </w:style>
  <w:style w:type="paragraph" w:styleId="13">
    <w:name w:val="Normal (Web)"/>
    <w:basedOn w:val="1"/>
    <w:unhideWhenUsed/>
    <w:qFormat/>
    <w:uiPriority w:val="99"/>
    <w:pPr>
      <w:spacing w:before="100" w:beforeAutospacing="1" w:after="100" w:afterAutospacing="1"/>
    </w:pPr>
    <w:rPr>
      <w:rFonts w:ascii="宋体" w:hAnsi="宋体" w:eastAsia="宋体" w:cs="宋体"/>
      <w:bCs w:val="0"/>
      <w:kern w:val="0"/>
      <w:sz w:val="24"/>
      <w:szCs w:val="24"/>
    </w:rPr>
  </w:style>
  <w:style w:type="paragraph" w:styleId="14">
    <w:name w:val="Title"/>
    <w:basedOn w:val="1"/>
    <w:next w:val="1"/>
    <w:link w:val="28"/>
    <w:qFormat/>
    <w:uiPriority w:val="0"/>
    <w:pPr>
      <w:spacing w:before="240" w:after="60"/>
      <w:jc w:val="center"/>
      <w:outlineLvl w:val="0"/>
    </w:pPr>
    <w:rPr>
      <w:rFonts w:eastAsia="宋体" w:asciiTheme="majorHAnsi" w:hAnsiTheme="majorHAnsi" w:cstheme="majorBidi"/>
      <w:b/>
    </w:rPr>
  </w:style>
  <w:style w:type="character" w:styleId="16">
    <w:name w:val="page number"/>
    <w:basedOn w:val="15"/>
    <w:qFormat/>
    <w:uiPriority w:val="0"/>
  </w:style>
  <w:style w:type="character" w:styleId="17">
    <w:name w:val="annotation reference"/>
    <w:basedOn w:val="15"/>
    <w:semiHidden/>
    <w:unhideWhenUsed/>
    <w:qFormat/>
    <w:uiPriority w:val="0"/>
    <w:rPr>
      <w:sz w:val="21"/>
      <w:szCs w:val="21"/>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页眉 Char"/>
    <w:link w:val="12"/>
    <w:qFormat/>
    <w:uiPriority w:val="0"/>
    <w:rPr>
      <w:rFonts w:ascii="STKaiti" w:hAnsi="STKaiti" w:cs="Arial"/>
      <w:bCs/>
      <w:kern w:val="28"/>
      <w:sz w:val="18"/>
      <w:szCs w:val="18"/>
    </w:rPr>
  </w:style>
  <w:style w:type="paragraph" w:customStyle="1" w:styleId="21">
    <w:name w:val="Revision"/>
    <w:hidden/>
    <w:semiHidden/>
    <w:qFormat/>
    <w:uiPriority w:val="99"/>
    <w:rPr>
      <w:rFonts w:ascii="STKaiti" w:hAnsi="STKaiti" w:eastAsia="STKaiti" w:cs="Arial"/>
      <w:bCs/>
      <w:kern w:val="28"/>
      <w:sz w:val="32"/>
      <w:szCs w:val="32"/>
      <w:lang w:val="en-US" w:eastAsia="zh-CN" w:bidi="ar-SA"/>
    </w:rPr>
  </w:style>
  <w:style w:type="paragraph" w:styleId="22">
    <w:name w:val="List Paragraph"/>
    <w:basedOn w:val="1"/>
    <w:qFormat/>
    <w:uiPriority w:val="34"/>
    <w:pPr>
      <w:ind w:firstLine="420" w:firstLineChars="200"/>
    </w:pPr>
  </w:style>
  <w:style w:type="character" w:customStyle="1" w:styleId="23">
    <w:name w:val="apple-style-span"/>
    <w:basedOn w:val="15"/>
    <w:qFormat/>
    <w:uiPriority w:val="0"/>
  </w:style>
  <w:style w:type="paragraph" w:customStyle="1" w:styleId="24">
    <w:name w:val="列出段落1"/>
    <w:basedOn w:val="1"/>
    <w:qFormat/>
    <w:uiPriority w:val="0"/>
    <w:pPr>
      <w:ind w:firstLine="420" w:firstLineChars="200"/>
    </w:pPr>
  </w:style>
  <w:style w:type="character" w:customStyle="1" w:styleId="25">
    <w:name w:val="批注文字 Char"/>
    <w:basedOn w:val="15"/>
    <w:link w:val="7"/>
    <w:semiHidden/>
    <w:qFormat/>
    <w:uiPriority w:val="0"/>
    <w:rPr>
      <w:rFonts w:ascii="STKaiti" w:hAnsi="STKaiti" w:cs="Arial"/>
      <w:bCs/>
      <w:kern w:val="28"/>
      <w:sz w:val="32"/>
      <w:szCs w:val="32"/>
    </w:rPr>
  </w:style>
  <w:style w:type="character" w:customStyle="1" w:styleId="26">
    <w:name w:val="批注主题 Char"/>
    <w:basedOn w:val="25"/>
    <w:link w:val="6"/>
    <w:semiHidden/>
    <w:qFormat/>
    <w:uiPriority w:val="0"/>
    <w:rPr>
      <w:rFonts w:ascii="STKaiti" w:hAnsi="STKaiti" w:cs="Arial"/>
      <w:b/>
      <w:kern w:val="28"/>
      <w:sz w:val="32"/>
      <w:szCs w:val="32"/>
    </w:rPr>
  </w:style>
  <w:style w:type="character" w:customStyle="1" w:styleId="27">
    <w:name w:val="标题 1 Char"/>
    <w:basedOn w:val="15"/>
    <w:link w:val="4"/>
    <w:qFormat/>
    <w:uiPriority w:val="0"/>
    <w:rPr>
      <w:rFonts w:ascii="STKaiti" w:hAnsi="STKaiti" w:cs="Arial"/>
      <w:b/>
      <w:bCs/>
      <w:kern w:val="44"/>
      <w:sz w:val="44"/>
      <w:szCs w:val="44"/>
    </w:rPr>
  </w:style>
  <w:style w:type="character" w:customStyle="1" w:styleId="28">
    <w:name w:val="标题 Char"/>
    <w:basedOn w:val="15"/>
    <w:link w:val="14"/>
    <w:qFormat/>
    <w:uiPriority w:val="0"/>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uest\Application%20Data\Microsoft\Templates\&#32508;&#21512;&#31616;&#25253;&#30340;&#26684;&#2433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0A26AE-D2BD-485F-8554-156A34872389}">
  <ds:schemaRefs/>
</ds:datastoreItem>
</file>

<file path=docProps/app.xml><?xml version="1.0" encoding="utf-8"?>
<Properties xmlns="http://schemas.openxmlformats.org/officeDocument/2006/extended-properties" xmlns:vt="http://schemas.openxmlformats.org/officeDocument/2006/docPropsVTypes">
  <Template>综合简报的格式</Template>
  <Company>crbc</Company>
  <Pages>2</Pages>
  <Words>159</Words>
  <Characters>908</Characters>
  <Lines>7</Lines>
  <Paragraphs>2</Paragraphs>
  <TotalTime>0</TotalTime>
  <ScaleCrop>false</ScaleCrop>
  <LinksUpToDate>false</LinksUpToDate>
  <CharactersWithSpaces>1065</CharactersWithSpaces>
  <Application>WPS Office_10.1.0.7616_F1E327BC-269C-435d-A152-05C5408002CA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2018-12-04T07:44:00Z</dcterms:created>
  <dc:creator>yanjiafu</dc:creator>
  <cp:lastModifiedBy>壹夢柒捌哖</cp:lastModifiedBy>
  <cp:lastPrinted>2018-12-19T06:37:24Z</cp:lastPrinted>
  <dcterms:modified xsi:type="dcterms:W3CDTF">2018-12-19T06:41:26Z</dcterms:modified>
  <dc:title>综合简报的格式：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2052-10.1.0.7616</vt:lpwstr>
  </property>
</Properties>
</file>